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1"/>
      </w:tblGrid>
      <w:tr w:rsidR="004B7E44" w14:paraId="694C9826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2503DC80" w14:textId="77777777" w:rsidR="004B7E44" w:rsidRDefault="004B7E44" w:rsidP="004B7E44">
            <w:r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71484890" wp14:editId="7D149EC4">
                      <wp:extent cx="5138670" cy="1506829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15068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5AF6AB" w14:textId="15B5BEF0" w:rsidR="00641E5A" w:rsidRPr="00641E5A" w:rsidRDefault="00641E5A" w:rsidP="004B7E44">
                                  <w:pPr>
                                    <w:pStyle w:val="Ttulo"/>
                                    <w:rPr>
                                      <w:rFonts w:ascii="Calibri" w:hAnsi="Calibri" w:cs="Calibri"/>
                                      <w:lang w:bidi="pt-BR"/>
                                    </w:rPr>
                                  </w:pPr>
                                  <w:r w:rsidRPr="00641E5A">
                                    <w:rPr>
                                      <w:rFonts w:ascii="Calibri" w:hAnsi="Calibri" w:cs="Calibri"/>
                                      <w:lang w:bidi="pt-BR"/>
                                    </w:rPr>
                                    <w:t>sapdi</w:t>
                                  </w:r>
                                </w:p>
                                <w:p w14:paraId="1313935C" w14:textId="38AD09A4" w:rsidR="002D6806" w:rsidRPr="00641E5A" w:rsidRDefault="00641E5A" w:rsidP="004B7E44">
                                  <w:pPr>
                                    <w:pStyle w:val="Ttulo"/>
                                    <w:rPr>
                                      <w:rFonts w:ascii="Calibri" w:hAnsi="Calibri" w:cs="Calibri"/>
                                      <w:sz w:val="64"/>
                                      <w:szCs w:val="64"/>
                                    </w:rPr>
                                  </w:pPr>
                                  <w:r w:rsidRPr="00641E5A">
                                    <w:rPr>
                                      <w:rFonts w:ascii="Calibri" w:hAnsi="Calibri" w:cs="Calibri"/>
                                      <w:sz w:val="64"/>
                                      <w:szCs w:val="64"/>
                                      <w:lang w:bidi="pt-BR"/>
                                    </w:rPr>
                                    <w:t xml:space="preserve">Sistema de apoio ao pdi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148489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404.6pt;height:1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" filled="f" stroked="f" strokeweight=".5pt">
                      <v:textbox>
                        <w:txbxContent>
                          <w:p w14:paraId="2D5AF6AB" w14:textId="15B5BEF0" w:rsidR="00641E5A" w:rsidRPr="00641E5A" w:rsidRDefault="00641E5A" w:rsidP="004B7E44">
                            <w:pPr>
                              <w:pStyle w:val="Ttulo"/>
                              <w:rPr>
                                <w:rFonts w:ascii="Calibri" w:hAnsi="Calibri" w:cs="Calibri"/>
                                <w:lang w:bidi="pt-BR"/>
                              </w:rPr>
                            </w:pPr>
                            <w:r w:rsidRPr="00641E5A">
                              <w:rPr>
                                <w:rFonts w:ascii="Calibri" w:hAnsi="Calibri" w:cs="Calibri"/>
                                <w:lang w:bidi="pt-BR"/>
                              </w:rPr>
                              <w:t>sapdi</w:t>
                            </w:r>
                          </w:p>
                          <w:p w14:paraId="1313935C" w14:textId="38AD09A4" w:rsidR="002D6806" w:rsidRPr="00641E5A" w:rsidRDefault="00641E5A" w:rsidP="004B7E44">
                            <w:pPr>
                              <w:pStyle w:val="Ttulo"/>
                              <w:rPr>
                                <w:rFonts w:ascii="Calibri" w:hAnsi="Calibri" w:cs="Calibri"/>
                                <w:sz w:val="64"/>
                                <w:szCs w:val="64"/>
                              </w:rPr>
                            </w:pPr>
                            <w:r w:rsidRPr="00641E5A">
                              <w:rPr>
                                <w:rFonts w:ascii="Calibri" w:hAnsi="Calibri" w:cs="Calibri"/>
                                <w:sz w:val="64"/>
                                <w:szCs w:val="64"/>
                                <w:lang w:bidi="pt-BR"/>
                              </w:rPr>
                              <w:t xml:space="preserve">Sistema de apoio ao pdi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02ED219" w14:textId="77777777" w:rsidR="004B7E44" w:rsidRDefault="004B7E44" w:rsidP="004B7E44">
            <w:r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1B1BB91F" wp14:editId="11998DBE">
                      <wp:extent cx="785611" cy="0"/>
                      <wp:effectExtent l="0" t="38100" r="52705" b="3810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5611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ACC9414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1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" strokecolor="white [3212]" strokeweight="6pt">
                      <w10:anchorlock/>
                    </v:line>
                  </w:pict>
                </mc:Fallback>
              </mc:AlternateContent>
            </w:r>
          </w:p>
          <w:p w14:paraId="3F3EDA61" w14:textId="77777777" w:rsidR="004B7E44" w:rsidRDefault="004B7E44" w:rsidP="004B7E44">
            <w:r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4ADF5D55" wp14:editId="760C5F44">
                      <wp:extent cx="5138670" cy="746975"/>
                      <wp:effectExtent l="0" t="0" r="0" b="0"/>
                      <wp:docPr id="3" name="Caixa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746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DB3A1F" w14:textId="66FAB237" w:rsidR="004B7E44" w:rsidRPr="00641E5A" w:rsidRDefault="002D6806" w:rsidP="004B7E44">
                                  <w:pPr>
                                    <w:pStyle w:val="Subttulo"/>
                                    <w:rPr>
                                      <w:rFonts w:ascii="Calibri" w:hAnsi="Calibri" w:cs="Calibri"/>
                                      <w:sz w:val="52"/>
                                      <w:szCs w:val="18"/>
                                    </w:rPr>
                                  </w:pPr>
                                  <w:r w:rsidRPr="00641E5A">
                                    <w:rPr>
                                      <w:rFonts w:ascii="Calibri" w:hAnsi="Calibri" w:cs="Calibri"/>
                                      <w:sz w:val="52"/>
                                      <w:szCs w:val="18"/>
                                      <w:lang w:bidi="pt-BR"/>
                                    </w:rPr>
                                    <w:t>Escopo e Histórias de Usuário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ADF5D55" id="Caixa de texto 3" o:spid="_x0000_s1027" type="#_x0000_t202" style="width:404.6pt;height: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" filled="f" stroked="f" strokeweight=".5pt">
                      <v:textbox>
                        <w:txbxContent>
                          <w:p w14:paraId="63DB3A1F" w14:textId="66FAB237" w:rsidR="004B7E44" w:rsidRPr="00641E5A" w:rsidRDefault="002D6806" w:rsidP="004B7E44">
                            <w:pPr>
                              <w:pStyle w:val="Subttulo"/>
                              <w:rPr>
                                <w:rFonts w:ascii="Calibri" w:hAnsi="Calibri" w:cs="Calibri"/>
                                <w:sz w:val="52"/>
                                <w:szCs w:val="18"/>
                              </w:rPr>
                            </w:pPr>
                            <w:r w:rsidRPr="00641E5A">
                              <w:rPr>
                                <w:rFonts w:ascii="Calibri" w:hAnsi="Calibri" w:cs="Calibri"/>
                                <w:sz w:val="52"/>
                                <w:szCs w:val="18"/>
                                <w:lang w:bidi="pt-BR"/>
                              </w:rPr>
                              <w:t>Escopo e Histórias de Usuário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B7E44" w14:paraId="0FD89D4F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75CCA3" w14:textId="77777777" w:rsidR="004B7E44" w:rsidRDefault="004B7E44" w:rsidP="004B7E44">
            <w:r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53AFA84A" wp14:editId="14D81100">
                      <wp:extent cx="2842054" cy="469557"/>
                      <wp:effectExtent l="0" t="0" r="0" b="6985"/>
                      <wp:docPr id="6" name="Caixa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2054" cy="4695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CD8660" w14:textId="5CE0A232" w:rsidR="004B7E44" w:rsidRPr="00641E5A" w:rsidRDefault="002D6806" w:rsidP="004B7E44">
                                  <w:pPr>
                                    <w:pStyle w:val="Ttulo1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641E5A">
                                    <w:rPr>
                                      <w:rFonts w:ascii="Calibri" w:hAnsi="Calibri" w:cs="Calibri"/>
                                      <w:lang w:bidi="pt-BR"/>
                                    </w:rPr>
                                    <w:t>Equipe: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3AFA84A" id="Caixa de texto 6" o:spid="_x0000_s1028" type="#_x0000_t202" style="width:223.8pt;height:3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" filled="f" stroked="f" strokeweight=".5pt">
                      <v:textbox>
                        <w:txbxContent>
                          <w:p w14:paraId="12CD8660" w14:textId="5CE0A232" w:rsidR="004B7E44" w:rsidRPr="00641E5A" w:rsidRDefault="002D6806" w:rsidP="004B7E44">
                            <w:pPr>
                              <w:pStyle w:val="Ttulo1"/>
                              <w:rPr>
                                <w:rFonts w:ascii="Calibri" w:hAnsi="Calibri" w:cs="Calibri"/>
                              </w:rPr>
                            </w:pPr>
                            <w:r w:rsidRPr="00641E5A">
                              <w:rPr>
                                <w:rFonts w:ascii="Calibri" w:hAnsi="Calibri" w:cs="Calibri"/>
                                <w:lang w:bidi="pt-BR"/>
                              </w:rPr>
                              <w:t>Equipe: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32E9390" w14:textId="77777777" w:rsidR="004B7E44" w:rsidRDefault="004B7E44" w:rsidP="004B7E44">
            <w:r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4010F8FA" wp14:editId="662C6FB3">
                      <wp:extent cx="2524259" cy="605155"/>
                      <wp:effectExtent l="0" t="0" r="0" b="4445"/>
                      <wp:docPr id="7" name="Caixa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4259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0EB9F1" w14:textId="6801C482" w:rsidR="004B7E44" w:rsidRPr="00641E5A" w:rsidRDefault="00641E5A" w:rsidP="004B7E44">
                                  <w:pPr>
                                    <w:rPr>
                                      <w:rFonts w:ascii="Calibri" w:hAnsi="Calibri" w:cs="Calibri"/>
                                      <w:lang w:bidi="pt-BR"/>
                                    </w:rPr>
                                  </w:pPr>
                                  <w:r w:rsidRPr="00641E5A">
                                    <w:rPr>
                                      <w:rFonts w:ascii="Calibri" w:hAnsi="Calibri" w:cs="Calibri"/>
                                      <w:lang w:bidi="pt-BR"/>
                                    </w:rPr>
                                    <w:t>Leandro Ribeiro de Souza</w:t>
                                  </w:r>
                                </w:p>
                                <w:p w14:paraId="2412D7B8" w14:textId="3E4C2BB0" w:rsidR="002D6806" w:rsidRPr="00641E5A" w:rsidRDefault="00641E5A" w:rsidP="004B7E44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641E5A">
                                    <w:rPr>
                                      <w:rFonts w:ascii="Calibri" w:hAnsi="Calibri" w:cs="Calibri"/>
                                      <w:lang w:bidi="pt-BR"/>
                                    </w:rPr>
                                    <w:t xml:space="preserve">Vitor Augusto </w:t>
                                  </w:r>
                                  <w:r w:rsidR="00392B96">
                                    <w:rPr>
                                      <w:rFonts w:ascii="Calibri" w:hAnsi="Calibri" w:cs="Calibri"/>
                                      <w:lang w:bidi="pt-BR"/>
                                    </w:rPr>
                                    <w:t>de Souza Rego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010F8FA" id="Caixa de texto 7" o:spid="_x0000_s1029" type="#_x0000_t202" style="width:198.75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" filled="f" stroked="f" strokeweight=".5pt">
                      <v:textbox>
                        <w:txbxContent>
                          <w:p w14:paraId="750EB9F1" w14:textId="6801C482" w:rsidR="004B7E44" w:rsidRPr="00641E5A" w:rsidRDefault="00641E5A" w:rsidP="004B7E44">
                            <w:pPr>
                              <w:rPr>
                                <w:rFonts w:ascii="Calibri" w:hAnsi="Calibri" w:cs="Calibri"/>
                                <w:lang w:bidi="pt-BR"/>
                              </w:rPr>
                            </w:pPr>
                            <w:r w:rsidRPr="00641E5A">
                              <w:rPr>
                                <w:rFonts w:ascii="Calibri" w:hAnsi="Calibri" w:cs="Calibri"/>
                                <w:lang w:bidi="pt-BR"/>
                              </w:rPr>
                              <w:t>Leandro Ribeiro de Souza</w:t>
                            </w:r>
                          </w:p>
                          <w:p w14:paraId="2412D7B8" w14:textId="3E4C2BB0" w:rsidR="002D6806" w:rsidRPr="00641E5A" w:rsidRDefault="00641E5A" w:rsidP="004B7E44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641E5A">
                              <w:rPr>
                                <w:rFonts w:ascii="Calibri" w:hAnsi="Calibri" w:cs="Calibri"/>
                                <w:lang w:bidi="pt-BR"/>
                              </w:rPr>
                              <w:t xml:space="preserve">Vitor Augusto </w:t>
                            </w:r>
                            <w:r w:rsidR="00392B96">
                              <w:rPr>
                                <w:rFonts w:ascii="Calibri" w:hAnsi="Calibri" w:cs="Calibri"/>
                                <w:lang w:bidi="pt-BR"/>
                              </w:rPr>
                              <w:t>de Souza Rego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51C620E9" wp14:editId="38E9604A">
                      <wp:extent cx="2215166" cy="605155"/>
                      <wp:effectExtent l="0" t="0" r="0" b="4445"/>
                      <wp:docPr id="10" name="Caixa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15166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5F6106" w14:textId="5BB97850" w:rsidR="004B7E44" w:rsidRDefault="00641E5A" w:rsidP="004B7E44">
                                  <w:pPr>
                                    <w:rPr>
                                      <w:lang w:bidi="pt-BR"/>
                                    </w:rPr>
                                  </w:pPr>
                                  <w:r>
                                    <w:rPr>
                                      <w:lang w:bidi="pt-BR"/>
                                    </w:rPr>
                                    <w:t xml:space="preserve">Vínicius </w:t>
                                  </w:r>
                                  <w:r w:rsidRPr="00641E5A">
                                    <w:rPr>
                                      <w:rFonts w:ascii="Calibri" w:hAnsi="Calibri" w:cs="Calibri"/>
                                      <w:lang w:bidi="pt-BR"/>
                                    </w:rPr>
                                    <w:t>Assunção</w:t>
                                  </w:r>
                                  <w:r>
                                    <w:rPr>
                                      <w:lang w:bidi="pt-BR"/>
                                    </w:rPr>
                                    <w:t xml:space="preserve"> Marins</w:t>
                                  </w:r>
                                </w:p>
                                <w:p w14:paraId="0D5C5AB8" w14:textId="75496E13" w:rsidR="002D6806" w:rsidRPr="004B7E44" w:rsidRDefault="002D6806" w:rsidP="004B7E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1C620E9" id="Caixa de texto 10" o:spid="_x0000_s1030" type="#_x0000_t202" style="width:174.4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" filled="f" stroked="f" strokeweight=".5pt">
                      <v:textbox>
                        <w:txbxContent>
                          <w:p w14:paraId="045F6106" w14:textId="5BB97850" w:rsidR="004B7E44" w:rsidRDefault="00641E5A" w:rsidP="004B7E44">
                            <w:pPr>
                              <w:rPr>
                                <w:lang w:bidi="pt-BR"/>
                              </w:rPr>
                            </w:pPr>
                            <w:r>
                              <w:rPr>
                                <w:lang w:bidi="pt-BR"/>
                              </w:rPr>
                              <w:t xml:space="preserve">Vínicius </w:t>
                            </w:r>
                            <w:r w:rsidRPr="00641E5A">
                              <w:rPr>
                                <w:rFonts w:ascii="Calibri" w:hAnsi="Calibri" w:cs="Calibri"/>
                                <w:lang w:bidi="pt-BR"/>
                              </w:rPr>
                              <w:t>Assunção</w:t>
                            </w:r>
                            <w:r>
                              <w:rPr>
                                <w:lang w:bidi="pt-BR"/>
                              </w:rPr>
                              <w:t xml:space="preserve"> Marins</w:t>
                            </w:r>
                          </w:p>
                          <w:p w14:paraId="0D5C5AB8" w14:textId="75496E13" w:rsidR="002D6806" w:rsidRPr="004B7E44" w:rsidRDefault="002D6806" w:rsidP="004B7E44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149131D" w14:textId="77777777" w:rsidR="002D6806" w:rsidRDefault="002D6806" w:rsidP="004B7E44"/>
          <w:p w14:paraId="1523D076" w14:textId="3B735412" w:rsidR="002D6806" w:rsidRPr="00641E5A" w:rsidRDefault="002D6806" w:rsidP="004B7E44">
            <w:pPr>
              <w:rPr>
                <w:rFonts w:ascii="Calibri" w:hAnsi="Calibri" w:cs="Calibri"/>
                <w:b/>
                <w:bCs/>
              </w:rPr>
            </w:pPr>
            <w:r w:rsidRPr="00641E5A">
              <w:rPr>
                <w:rFonts w:ascii="Calibri" w:hAnsi="Calibri" w:cs="Calibri"/>
                <w:b/>
                <w:bCs/>
              </w:rPr>
              <w:t xml:space="preserve">Orientador(es): </w:t>
            </w:r>
            <w:r w:rsidR="00641E5A" w:rsidRPr="00641E5A">
              <w:rPr>
                <w:rFonts w:ascii="Calibri" w:hAnsi="Calibri" w:cs="Calibri"/>
                <w:b/>
                <w:bCs/>
              </w:rPr>
              <w:t xml:space="preserve">Danilo </w:t>
            </w:r>
            <w:proofErr w:type="spellStart"/>
            <w:r w:rsidR="00641E5A" w:rsidRPr="00641E5A">
              <w:rPr>
                <w:rFonts w:ascii="Calibri" w:hAnsi="Calibri" w:cs="Calibri"/>
                <w:b/>
                <w:bCs/>
              </w:rPr>
              <w:t>Codeco</w:t>
            </w:r>
            <w:proofErr w:type="spellEnd"/>
            <w:r w:rsidR="00641E5A" w:rsidRPr="00641E5A">
              <w:rPr>
                <w:rFonts w:ascii="Calibri" w:hAnsi="Calibri" w:cs="Calibri"/>
                <w:b/>
                <w:bCs/>
              </w:rPr>
              <w:t xml:space="preserve"> Carvalho e Bruno Vani</w:t>
            </w:r>
          </w:p>
          <w:p w14:paraId="73B2F928" w14:textId="77777777" w:rsidR="002D6806" w:rsidRPr="002D6806" w:rsidRDefault="002D6806" w:rsidP="004B7E44">
            <w:pPr>
              <w:rPr>
                <w:b/>
                <w:bCs/>
              </w:rPr>
            </w:pPr>
          </w:p>
          <w:p w14:paraId="703EB2CB" w14:textId="450543D2" w:rsidR="002D6806" w:rsidRPr="00641E5A" w:rsidRDefault="002D6806" w:rsidP="004B7E44">
            <w:pPr>
              <w:rPr>
                <w:rFonts w:ascii="Calibri" w:hAnsi="Calibri" w:cs="Calibri"/>
                <w:b/>
                <w:bCs/>
              </w:rPr>
            </w:pPr>
            <w:r w:rsidRPr="00641E5A">
              <w:rPr>
                <w:rFonts w:ascii="Calibri" w:hAnsi="Calibri" w:cs="Calibri"/>
                <w:b/>
                <w:bCs/>
              </w:rPr>
              <w:t>Cliente(s):</w:t>
            </w:r>
            <w:r w:rsidR="00641E5A" w:rsidRPr="00641E5A">
              <w:rPr>
                <w:rFonts w:ascii="Calibri" w:hAnsi="Calibri" w:cs="Calibri"/>
                <w:b/>
                <w:bCs/>
              </w:rPr>
              <w:t xml:space="preserve">  Danilo </w:t>
            </w:r>
            <w:proofErr w:type="spellStart"/>
            <w:r w:rsidR="00641E5A" w:rsidRPr="00641E5A">
              <w:rPr>
                <w:rFonts w:ascii="Calibri" w:hAnsi="Calibri" w:cs="Calibri"/>
                <w:b/>
                <w:bCs/>
              </w:rPr>
              <w:t>Codeco</w:t>
            </w:r>
            <w:proofErr w:type="spellEnd"/>
            <w:r w:rsidR="00641E5A" w:rsidRPr="00641E5A">
              <w:rPr>
                <w:rFonts w:ascii="Calibri" w:hAnsi="Calibri" w:cs="Calibri"/>
                <w:b/>
                <w:bCs/>
              </w:rPr>
              <w:t xml:space="preserve"> Carvalho e Bruno Vani</w:t>
            </w:r>
          </w:p>
          <w:p w14:paraId="35549DFD" w14:textId="77777777" w:rsidR="002D6806" w:rsidRDefault="002D6806" w:rsidP="004B7E44"/>
          <w:p w14:paraId="54385318" w14:textId="77777777" w:rsidR="002D6806" w:rsidRDefault="002D6806" w:rsidP="004B7E44"/>
        </w:tc>
      </w:tr>
    </w:tbl>
    <w:p w14:paraId="04178E29" w14:textId="6E7CA0B3" w:rsidR="004B7E44" w:rsidRDefault="004B7E44" w:rsidP="004B7E44"/>
    <w:p w14:paraId="16B55FB0" w14:textId="44C2C6DC" w:rsidR="004B7E44" w:rsidRDefault="00153275">
      <w:pPr>
        <w:spacing w:after="200"/>
      </w:pPr>
      <w:r w:rsidRPr="00D967AC"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5368D2EE" wp14:editId="2111D91C">
            <wp:simplePos x="0" y="0"/>
            <wp:positionH relativeFrom="column">
              <wp:posOffset>-90805</wp:posOffset>
            </wp:positionH>
            <wp:positionV relativeFrom="paragraph">
              <wp:posOffset>7807960</wp:posOffset>
            </wp:positionV>
            <wp:extent cx="1573530" cy="671195"/>
            <wp:effectExtent l="0" t="0" r="7620" b="0"/>
            <wp:wrapNone/>
            <wp:docPr id="12" name="Elemento grá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á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53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SAPDI</w:t>
      </w:r>
      <w:r w:rsidR="00FE412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BF86BE" wp14:editId="7F53CEE5">
                <wp:simplePos x="0" y="0"/>
                <wp:positionH relativeFrom="page">
                  <wp:align>right</wp:align>
                </wp:positionH>
                <wp:positionV relativeFrom="page">
                  <wp:posOffset>2057400</wp:posOffset>
                </wp:positionV>
                <wp:extent cx="7553325" cy="5984875"/>
                <wp:effectExtent l="0" t="0" r="9525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5984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17260" id="Retângulo 2" o:spid="_x0000_s1026" alt="Retângulo colorido" style="position:absolute;margin-left:543.55pt;margin-top:162pt;width:594.75pt;height:471.2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" fillcolor="#3494ba [3204]" stroked="f" strokeweight="2pt">
                <w10:wrap anchorx="page" anchory="page"/>
              </v:rect>
            </w:pict>
          </mc:Fallback>
        </mc:AlternateContent>
      </w:r>
      <w:r w:rsidR="004B7E44">
        <w:rPr>
          <w:lang w:bidi="pt-BR"/>
        </w:rPr>
        <w:br w:type="page"/>
      </w:r>
    </w:p>
    <w:p w14:paraId="62BC45E4" w14:textId="49398EB7" w:rsidR="004B7E44" w:rsidRPr="00426FCD" w:rsidRDefault="002D6806" w:rsidP="002D6806">
      <w:pPr>
        <w:pStyle w:val="Ttulo2"/>
        <w:spacing w:after="500"/>
        <w:rPr>
          <w:rFonts w:ascii="Calibri" w:hAnsi="Calibri" w:cs="Calibri"/>
          <w:sz w:val="44"/>
          <w:szCs w:val="44"/>
        </w:rPr>
      </w:pPr>
      <w:r w:rsidRPr="00426FCD">
        <w:rPr>
          <w:rFonts w:ascii="Calibri" w:hAnsi="Calibri" w:cs="Calibri"/>
          <w:sz w:val="44"/>
          <w:szCs w:val="44"/>
        </w:rPr>
        <w:lastRenderedPageBreak/>
        <w:t>ESCOPO DO SISTEMA</w:t>
      </w:r>
    </w:p>
    <w:p w14:paraId="7893C0AA" w14:textId="0E3B26EF" w:rsidR="00BA5F23" w:rsidRDefault="00BA5F23" w:rsidP="00FE4125">
      <w:pPr>
        <w:pStyle w:val="Ttulo3"/>
        <w:spacing w:line="276" w:lineRule="auto"/>
        <w:jc w:val="both"/>
        <w:rPr>
          <w:rFonts w:ascii="Calibri" w:eastAsiaTheme="minorHAnsi" w:hAnsi="Calibri" w:cs="Calibri"/>
          <w:i w:val="0"/>
          <w:iCs/>
          <w:szCs w:val="24"/>
        </w:rPr>
      </w:pPr>
      <w:r w:rsidRPr="00BA5F23">
        <w:rPr>
          <w:rFonts w:ascii="Calibri" w:eastAsiaTheme="minorHAnsi" w:hAnsi="Calibri" w:cs="Calibri"/>
          <w:b/>
          <w:bCs/>
          <w:i w:val="0"/>
          <w:iCs/>
          <w:szCs w:val="24"/>
        </w:rPr>
        <w:t>Nome</w:t>
      </w:r>
      <w:r>
        <w:rPr>
          <w:rFonts w:ascii="Calibri" w:eastAsiaTheme="minorHAnsi" w:hAnsi="Calibri" w:cs="Calibri"/>
          <w:i w:val="0"/>
          <w:iCs/>
          <w:szCs w:val="24"/>
        </w:rPr>
        <w:t xml:space="preserve">: </w:t>
      </w:r>
      <w:r w:rsidRPr="00BA5F23">
        <w:rPr>
          <w:rFonts w:ascii="Calibri" w:eastAsiaTheme="minorHAnsi" w:hAnsi="Calibri" w:cs="Calibri"/>
          <w:i w:val="0"/>
          <w:iCs/>
          <w:szCs w:val="24"/>
        </w:rPr>
        <w:t>Sistema de Apoio ao Plano de Desenvolvimento Institucional</w:t>
      </w:r>
    </w:p>
    <w:p w14:paraId="74A27C29" w14:textId="77777777" w:rsidR="00BA5F23" w:rsidRPr="00BA5F23" w:rsidRDefault="00BA5F23" w:rsidP="00FE4125">
      <w:pPr>
        <w:pStyle w:val="Ttulo3"/>
        <w:spacing w:line="276" w:lineRule="auto"/>
        <w:jc w:val="both"/>
        <w:rPr>
          <w:rFonts w:ascii="Calibri" w:eastAsiaTheme="minorHAnsi" w:hAnsi="Calibri" w:cs="Calibri"/>
          <w:i w:val="0"/>
          <w:iCs/>
          <w:szCs w:val="24"/>
        </w:rPr>
      </w:pPr>
      <w:r w:rsidRPr="00BA5F23">
        <w:rPr>
          <w:rFonts w:ascii="Calibri" w:eastAsiaTheme="minorHAnsi" w:hAnsi="Calibri" w:cs="Calibri"/>
          <w:b/>
          <w:bCs/>
          <w:i w:val="0"/>
          <w:iCs/>
          <w:szCs w:val="24"/>
        </w:rPr>
        <w:t>Sigla</w:t>
      </w:r>
      <w:r w:rsidRPr="00BA5F23">
        <w:rPr>
          <w:rFonts w:ascii="Calibri" w:eastAsiaTheme="minorHAnsi" w:hAnsi="Calibri" w:cs="Calibri"/>
          <w:i w:val="0"/>
          <w:iCs/>
          <w:szCs w:val="24"/>
        </w:rPr>
        <w:t>: SAPDI</w:t>
      </w:r>
    </w:p>
    <w:p w14:paraId="18821454" w14:textId="77777777" w:rsidR="00BA5F23" w:rsidRPr="00BA5F23" w:rsidRDefault="00BA5F23" w:rsidP="00FE4125">
      <w:pPr>
        <w:pStyle w:val="Ttulo3"/>
        <w:spacing w:line="276" w:lineRule="auto"/>
        <w:jc w:val="both"/>
        <w:rPr>
          <w:rFonts w:ascii="Calibri" w:eastAsiaTheme="minorHAnsi" w:hAnsi="Calibri" w:cs="Calibri"/>
          <w:i w:val="0"/>
          <w:iCs/>
          <w:szCs w:val="24"/>
        </w:rPr>
      </w:pPr>
    </w:p>
    <w:p w14:paraId="75C3E4B1" w14:textId="05734774" w:rsidR="005D22F3" w:rsidRDefault="00BA5F23" w:rsidP="005D22F3">
      <w:pPr>
        <w:pStyle w:val="Ttulo3"/>
        <w:spacing w:line="276" w:lineRule="auto"/>
        <w:jc w:val="both"/>
        <w:rPr>
          <w:rFonts w:ascii="Calibri" w:eastAsiaTheme="minorHAnsi" w:hAnsi="Calibri" w:cs="Calibri"/>
          <w:i w:val="0"/>
          <w:iCs/>
          <w:szCs w:val="24"/>
        </w:rPr>
      </w:pPr>
      <w:r w:rsidRPr="00BA5F23">
        <w:rPr>
          <w:rFonts w:ascii="Calibri" w:eastAsiaTheme="minorHAnsi" w:hAnsi="Calibri" w:cs="Calibri"/>
          <w:i w:val="0"/>
          <w:iCs/>
          <w:szCs w:val="24"/>
        </w:rPr>
        <w:t>O SAPDI tem como objetivo facilitar o desenvolvimento do Plano de Desenvolvimento Institucional (PDI) ao permitir o gerenciamento de informações relacionadas a reuniões de definição do PDI e a simulação de cenários de carga horária dos professores do Campus de Presidente Epitácio</w:t>
      </w:r>
      <w:r w:rsidR="00151A2E">
        <w:rPr>
          <w:rFonts w:ascii="Calibri" w:eastAsiaTheme="minorHAnsi" w:hAnsi="Calibri" w:cs="Calibri"/>
          <w:i w:val="0"/>
          <w:iCs/>
          <w:szCs w:val="24"/>
        </w:rPr>
        <w:t xml:space="preserve">. O sistema possui um único nível de acesso que dá acesso </w:t>
      </w:r>
      <w:r w:rsidR="00852C6B">
        <w:rPr>
          <w:rFonts w:ascii="Calibri" w:eastAsiaTheme="minorHAnsi" w:hAnsi="Calibri" w:cs="Calibri"/>
          <w:i w:val="0"/>
          <w:iCs/>
          <w:szCs w:val="24"/>
        </w:rPr>
        <w:t xml:space="preserve">a todas as funcionalidades, </w:t>
      </w:r>
      <w:r w:rsidR="00151A2E">
        <w:rPr>
          <w:rFonts w:ascii="Calibri" w:eastAsiaTheme="minorHAnsi" w:hAnsi="Calibri" w:cs="Calibri"/>
          <w:i w:val="0"/>
          <w:iCs/>
          <w:szCs w:val="24"/>
        </w:rPr>
        <w:t>autenticação</w:t>
      </w:r>
      <w:r w:rsidR="00852C6B">
        <w:rPr>
          <w:rFonts w:ascii="Calibri" w:eastAsiaTheme="minorHAnsi" w:hAnsi="Calibri" w:cs="Calibri"/>
          <w:i w:val="0"/>
          <w:iCs/>
          <w:szCs w:val="24"/>
        </w:rPr>
        <w:t xml:space="preserve"> de servidores</w:t>
      </w:r>
      <w:r w:rsidR="00151A2E">
        <w:rPr>
          <w:rFonts w:ascii="Calibri" w:eastAsiaTheme="minorHAnsi" w:hAnsi="Calibri" w:cs="Calibri"/>
          <w:i w:val="0"/>
          <w:iCs/>
          <w:szCs w:val="24"/>
        </w:rPr>
        <w:t xml:space="preserve">, redefinição </w:t>
      </w:r>
      <w:r w:rsidR="00852C6B">
        <w:rPr>
          <w:rFonts w:ascii="Calibri" w:eastAsiaTheme="minorHAnsi" w:hAnsi="Calibri" w:cs="Calibri"/>
          <w:i w:val="0"/>
          <w:iCs/>
          <w:szCs w:val="24"/>
        </w:rPr>
        <w:t xml:space="preserve">de senha </w:t>
      </w:r>
      <w:r w:rsidR="00151A2E">
        <w:rPr>
          <w:rFonts w:ascii="Calibri" w:eastAsiaTheme="minorHAnsi" w:hAnsi="Calibri" w:cs="Calibri"/>
          <w:i w:val="0"/>
          <w:iCs/>
          <w:szCs w:val="24"/>
        </w:rPr>
        <w:t xml:space="preserve">e proteção de rota. </w:t>
      </w:r>
      <w:r w:rsidR="00852C6B">
        <w:rPr>
          <w:rFonts w:ascii="Calibri" w:eastAsiaTheme="minorHAnsi" w:hAnsi="Calibri" w:cs="Calibri"/>
          <w:i w:val="0"/>
          <w:iCs/>
          <w:szCs w:val="24"/>
        </w:rPr>
        <w:t>Além disso, o</w:t>
      </w:r>
      <w:r w:rsidR="00151A2E">
        <w:rPr>
          <w:rFonts w:ascii="Calibri" w:eastAsiaTheme="minorHAnsi" w:hAnsi="Calibri" w:cs="Calibri"/>
          <w:i w:val="0"/>
          <w:iCs/>
          <w:szCs w:val="24"/>
        </w:rPr>
        <w:t xml:space="preserve"> SAPDI permite o cadastro e gerenciamento de reuniões, servidores, áreas de lotação, áreas de concurso, cursos, disciplinas e servidores que serão utilizados durante simulações de cenários relativos ao Campus de Presidente Epitácio. </w:t>
      </w:r>
      <w:r w:rsidR="00852C6B" w:rsidRPr="00BA5F23">
        <w:rPr>
          <w:rFonts w:ascii="Calibri" w:eastAsiaTheme="minorHAnsi" w:hAnsi="Calibri" w:cs="Calibri"/>
          <w:i w:val="0"/>
          <w:iCs/>
          <w:szCs w:val="24"/>
        </w:rPr>
        <w:t>O sistema não gera o relatório completo do PDI, mas facilita o seu desenvolvimento ao fornecer um controle de anotações das reuniões e a capacidade de simular cenários de carga horária no campus.</w:t>
      </w:r>
      <w:r w:rsidR="00852C6B">
        <w:rPr>
          <w:rFonts w:ascii="Calibri" w:eastAsiaTheme="minorHAnsi" w:hAnsi="Calibri" w:cs="Calibri"/>
          <w:i w:val="0"/>
          <w:iCs/>
          <w:szCs w:val="24"/>
        </w:rPr>
        <w:t xml:space="preserve"> </w:t>
      </w:r>
      <w:r w:rsidR="00852C6B" w:rsidRPr="00BA5F23">
        <w:rPr>
          <w:rFonts w:ascii="Calibri" w:eastAsiaTheme="minorHAnsi" w:hAnsi="Calibri" w:cs="Calibri"/>
          <w:i w:val="0"/>
          <w:iCs/>
          <w:szCs w:val="24"/>
        </w:rPr>
        <w:t>Devido ao alto nível de instrução dos usuários, o sistema terá um baixo nível de validações, permitindo-lhes uma ampla liberdade para executar tarefas.</w:t>
      </w:r>
      <w:r w:rsidR="00852C6B">
        <w:rPr>
          <w:rFonts w:ascii="Calibri" w:eastAsiaTheme="minorHAnsi" w:hAnsi="Calibri" w:cs="Calibri"/>
          <w:i w:val="0"/>
          <w:iCs/>
          <w:szCs w:val="24"/>
        </w:rPr>
        <w:t xml:space="preserve"> O objetivo final do sistema é ajudar o </w:t>
      </w:r>
      <w:r w:rsidR="00426FCD">
        <w:rPr>
          <w:rFonts w:ascii="Calibri" w:eastAsiaTheme="minorHAnsi" w:hAnsi="Calibri" w:cs="Calibri"/>
          <w:i w:val="0"/>
          <w:iCs/>
          <w:szCs w:val="24"/>
        </w:rPr>
        <w:t>C</w:t>
      </w:r>
      <w:r w:rsidR="00852C6B">
        <w:rPr>
          <w:rFonts w:ascii="Calibri" w:eastAsiaTheme="minorHAnsi" w:hAnsi="Calibri" w:cs="Calibri"/>
          <w:i w:val="0"/>
          <w:iCs/>
          <w:szCs w:val="24"/>
        </w:rPr>
        <w:t xml:space="preserve">ampus Presidente Epitácio fornecendo recursos e ferramentas para auxiliar na gestão </w:t>
      </w:r>
      <w:proofErr w:type="gramStart"/>
      <w:r w:rsidR="00852C6B">
        <w:rPr>
          <w:rFonts w:ascii="Calibri" w:eastAsiaTheme="minorHAnsi" w:hAnsi="Calibri" w:cs="Calibri"/>
          <w:i w:val="0"/>
          <w:iCs/>
          <w:szCs w:val="24"/>
        </w:rPr>
        <w:t>do mesmo</w:t>
      </w:r>
      <w:proofErr w:type="gramEnd"/>
      <w:r w:rsidR="00852C6B">
        <w:rPr>
          <w:rFonts w:ascii="Calibri" w:eastAsiaTheme="minorHAnsi" w:hAnsi="Calibri" w:cs="Calibri"/>
          <w:i w:val="0"/>
          <w:iCs/>
          <w:szCs w:val="24"/>
        </w:rPr>
        <w:t>, e principalmente conseguir ajudar os membros da comissão do PDI de acordo com as necessidades apontadas por eles.</w:t>
      </w:r>
    </w:p>
    <w:p w14:paraId="3288D155" w14:textId="4381503A" w:rsidR="005D22F3" w:rsidRDefault="005D22F3" w:rsidP="005D22F3">
      <w:pPr>
        <w:pStyle w:val="Ttulo3"/>
        <w:spacing w:line="276" w:lineRule="auto"/>
        <w:jc w:val="both"/>
        <w:rPr>
          <w:rFonts w:ascii="Calibri" w:eastAsiaTheme="minorHAnsi" w:hAnsi="Calibri" w:cs="Calibri"/>
          <w:i w:val="0"/>
          <w:iCs/>
          <w:szCs w:val="24"/>
        </w:rPr>
      </w:pPr>
    </w:p>
    <w:p w14:paraId="52EF99C9" w14:textId="7956B75B" w:rsidR="005D22F3" w:rsidRDefault="005D22F3" w:rsidP="005D22F3">
      <w:pPr>
        <w:pStyle w:val="Ttulo3"/>
        <w:spacing w:line="276" w:lineRule="auto"/>
        <w:jc w:val="both"/>
        <w:rPr>
          <w:rFonts w:ascii="Calibri" w:eastAsiaTheme="minorHAnsi" w:hAnsi="Calibri" w:cs="Calibri"/>
          <w:i w:val="0"/>
          <w:iCs/>
          <w:szCs w:val="24"/>
        </w:rPr>
      </w:pPr>
    </w:p>
    <w:p w14:paraId="0EC51B1E" w14:textId="3CB13703" w:rsidR="005D22F3" w:rsidRDefault="005D22F3" w:rsidP="005D22F3">
      <w:pPr>
        <w:pStyle w:val="Ttulo3"/>
        <w:spacing w:line="276" w:lineRule="auto"/>
        <w:jc w:val="both"/>
        <w:rPr>
          <w:rFonts w:ascii="Calibri" w:eastAsiaTheme="minorHAnsi" w:hAnsi="Calibri" w:cs="Calibri"/>
          <w:i w:val="0"/>
          <w:iCs/>
          <w:szCs w:val="24"/>
        </w:rPr>
      </w:pPr>
    </w:p>
    <w:p w14:paraId="75983079" w14:textId="74728DAA" w:rsidR="005D22F3" w:rsidRDefault="005D22F3" w:rsidP="005D22F3">
      <w:pPr>
        <w:pStyle w:val="Ttulo3"/>
        <w:spacing w:line="276" w:lineRule="auto"/>
        <w:jc w:val="both"/>
        <w:rPr>
          <w:rFonts w:ascii="Calibri" w:eastAsiaTheme="minorHAnsi" w:hAnsi="Calibri" w:cs="Calibri"/>
          <w:i w:val="0"/>
          <w:iCs/>
          <w:szCs w:val="24"/>
        </w:rPr>
      </w:pPr>
    </w:p>
    <w:p w14:paraId="69B1B7C1" w14:textId="6EFF3FBE" w:rsidR="005D22F3" w:rsidRDefault="005D22F3" w:rsidP="005D22F3">
      <w:pPr>
        <w:pStyle w:val="Ttulo3"/>
        <w:spacing w:line="276" w:lineRule="auto"/>
        <w:jc w:val="both"/>
        <w:rPr>
          <w:rFonts w:ascii="Calibri" w:eastAsiaTheme="minorHAnsi" w:hAnsi="Calibri" w:cs="Calibri"/>
          <w:i w:val="0"/>
          <w:iCs/>
          <w:szCs w:val="24"/>
        </w:rPr>
      </w:pPr>
    </w:p>
    <w:p w14:paraId="513D4C57" w14:textId="4B509B70" w:rsidR="005D22F3" w:rsidRDefault="005D22F3" w:rsidP="005D22F3">
      <w:pPr>
        <w:pStyle w:val="Ttulo3"/>
        <w:spacing w:line="276" w:lineRule="auto"/>
        <w:jc w:val="both"/>
        <w:rPr>
          <w:rFonts w:ascii="Calibri" w:eastAsiaTheme="minorHAnsi" w:hAnsi="Calibri" w:cs="Calibri"/>
          <w:i w:val="0"/>
          <w:iCs/>
          <w:szCs w:val="24"/>
        </w:rPr>
      </w:pPr>
    </w:p>
    <w:p w14:paraId="6E67F858" w14:textId="798674E1" w:rsidR="005D22F3" w:rsidRDefault="005D22F3" w:rsidP="005D22F3">
      <w:pPr>
        <w:pStyle w:val="Ttulo3"/>
        <w:spacing w:line="276" w:lineRule="auto"/>
        <w:jc w:val="both"/>
        <w:rPr>
          <w:rFonts w:ascii="Calibri" w:eastAsiaTheme="minorHAnsi" w:hAnsi="Calibri" w:cs="Calibri"/>
          <w:i w:val="0"/>
          <w:iCs/>
          <w:szCs w:val="24"/>
        </w:rPr>
      </w:pPr>
    </w:p>
    <w:p w14:paraId="363ED007" w14:textId="1563400C" w:rsidR="005D22F3" w:rsidRDefault="005D22F3" w:rsidP="005D22F3">
      <w:pPr>
        <w:pStyle w:val="Ttulo3"/>
        <w:spacing w:line="276" w:lineRule="auto"/>
        <w:jc w:val="both"/>
        <w:rPr>
          <w:rFonts w:ascii="Calibri" w:eastAsiaTheme="minorHAnsi" w:hAnsi="Calibri" w:cs="Calibri"/>
          <w:i w:val="0"/>
          <w:iCs/>
          <w:szCs w:val="24"/>
        </w:rPr>
      </w:pPr>
    </w:p>
    <w:p w14:paraId="1B9CDB7D" w14:textId="4C98A784" w:rsidR="005D22F3" w:rsidRDefault="005D22F3" w:rsidP="005D22F3">
      <w:pPr>
        <w:pStyle w:val="Ttulo3"/>
        <w:spacing w:line="276" w:lineRule="auto"/>
        <w:jc w:val="both"/>
        <w:rPr>
          <w:rFonts w:ascii="Calibri" w:eastAsiaTheme="minorHAnsi" w:hAnsi="Calibri" w:cs="Calibri"/>
          <w:i w:val="0"/>
          <w:iCs/>
          <w:szCs w:val="24"/>
        </w:rPr>
      </w:pPr>
    </w:p>
    <w:p w14:paraId="175F4F91" w14:textId="60EF0949" w:rsidR="005D22F3" w:rsidRDefault="005D22F3" w:rsidP="005D22F3">
      <w:pPr>
        <w:pStyle w:val="Ttulo3"/>
        <w:spacing w:line="276" w:lineRule="auto"/>
        <w:jc w:val="both"/>
        <w:rPr>
          <w:rFonts w:ascii="Calibri" w:eastAsiaTheme="minorHAnsi" w:hAnsi="Calibri" w:cs="Calibri"/>
          <w:i w:val="0"/>
          <w:iCs/>
          <w:szCs w:val="24"/>
        </w:rPr>
      </w:pPr>
    </w:p>
    <w:p w14:paraId="4D44247D" w14:textId="7A24D339" w:rsidR="005D22F3" w:rsidRDefault="005D22F3" w:rsidP="005D22F3">
      <w:pPr>
        <w:pStyle w:val="Ttulo3"/>
        <w:spacing w:line="276" w:lineRule="auto"/>
        <w:jc w:val="both"/>
        <w:rPr>
          <w:rFonts w:ascii="Calibri" w:eastAsiaTheme="minorHAnsi" w:hAnsi="Calibri" w:cs="Calibri"/>
          <w:i w:val="0"/>
          <w:iCs/>
          <w:szCs w:val="24"/>
        </w:rPr>
      </w:pPr>
    </w:p>
    <w:p w14:paraId="71C81EE0" w14:textId="7FF06172" w:rsidR="005D22F3" w:rsidRDefault="005D22F3" w:rsidP="005D22F3">
      <w:pPr>
        <w:pStyle w:val="Ttulo3"/>
        <w:spacing w:line="276" w:lineRule="auto"/>
        <w:jc w:val="both"/>
        <w:rPr>
          <w:rFonts w:ascii="Calibri" w:eastAsiaTheme="minorHAnsi" w:hAnsi="Calibri" w:cs="Calibri"/>
          <w:i w:val="0"/>
          <w:iCs/>
          <w:szCs w:val="24"/>
        </w:rPr>
      </w:pPr>
    </w:p>
    <w:p w14:paraId="43D754B7" w14:textId="786CE6E7" w:rsidR="005D22F3" w:rsidRDefault="005D22F3" w:rsidP="005D22F3">
      <w:pPr>
        <w:pStyle w:val="Ttulo3"/>
        <w:spacing w:line="276" w:lineRule="auto"/>
        <w:jc w:val="both"/>
        <w:rPr>
          <w:rFonts w:ascii="Calibri" w:eastAsiaTheme="minorHAnsi" w:hAnsi="Calibri" w:cs="Calibri"/>
          <w:i w:val="0"/>
          <w:iCs/>
          <w:szCs w:val="24"/>
        </w:rPr>
      </w:pPr>
    </w:p>
    <w:p w14:paraId="04E32169" w14:textId="73DC0F32" w:rsidR="005D22F3" w:rsidRDefault="005D22F3" w:rsidP="005D22F3">
      <w:pPr>
        <w:pStyle w:val="Ttulo3"/>
        <w:spacing w:line="276" w:lineRule="auto"/>
        <w:jc w:val="both"/>
        <w:rPr>
          <w:rFonts w:ascii="Calibri" w:eastAsiaTheme="minorHAnsi" w:hAnsi="Calibri" w:cs="Calibri"/>
          <w:i w:val="0"/>
          <w:iCs/>
          <w:szCs w:val="24"/>
        </w:rPr>
      </w:pPr>
    </w:p>
    <w:p w14:paraId="5C3FF7F5" w14:textId="44D19CBB" w:rsidR="005D22F3" w:rsidRDefault="005D22F3" w:rsidP="005D22F3">
      <w:pPr>
        <w:pStyle w:val="Ttulo3"/>
        <w:spacing w:line="276" w:lineRule="auto"/>
        <w:jc w:val="both"/>
        <w:rPr>
          <w:rFonts w:ascii="Calibri" w:eastAsiaTheme="minorHAnsi" w:hAnsi="Calibri" w:cs="Calibri"/>
          <w:i w:val="0"/>
          <w:iCs/>
          <w:szCs w:val="24"/>
        </w:rPr>
      </w:pPr>
    </w:p>
    <w:p w14:paraId="387692BE" w14:textId="1067A938" w:rsidR="005D22F3" w:rsidRDefault="005D22F3" w:rsidP="005D22F3">
      <w:pPr>
        <w:pStyle w:val="Ttulo3"/>
        <w:spacing w:line="276" w:lineRule="auto"/>
        <w:jc w:val="both"/>
        <w:rPr>
          <w:rFonts w:ascii="Calibri" w:eastAsiaTheme="minorHAnsi" w:hAnsi="Calibri" w:cs="Calibri"/>
          <w:i w:val="0"/>
          <w:iCs/>
          <w:szCs w:val="24"/>
        </w:rPr>
      </w:pPr>
    </w:p>
    <w:p w14:paraId="73D38E46" w14:textId="6A047157" w:rsidR="005D22F3" w:rsidRDefault="005D22F3" w:rsidP="005D22F3">
      <w:pPr>
        <w:pStyle w:val="Ttulo3"/>
        <w:spacing w:line="276" w:lineRule="auto"/>
        <w:jc w:val="both"/>
        <w:rPr>
          <w:rFonts w:ascii="Calibri" w:eastAsiaTheme="minorHAnsi" w:hAnsi="Calibri" w:cs="Calibri"/>
          <w:i w:val="0"/>
          <w:iCs/>
          <w:szCs w:val="24"/>
        </w:rPr>
      </w:pPr>
    </w:p>
    <w:p w14:paraId="477D062C" w14:textId="6AAA4190" w:rsidR="005D22F3" w:rsidRDefault="005D22F3" w:rsidP="005D22F3">
      <w:pPr>
        <w:pStyle w:val="Ttulo3"/>
        <w:spacing w:line="276" w:lineRule="auto"/>
        <w:jc w:val="both"/>
        <w:rPr>
          <w:rFonts w:ascii="Calibri" w:eastAsiaTheme="minorHAnsi" w:hAnsi="Calibri" w:cs="Calibri"/>
          <w:i w:val="0"/>
          <w:iCs/>
          <w:szCs w:val="24"/>
        </w:rPr>
      </w:pPr>
    </w:p>
    <w:p w14:paraId="20A21E4C" w14:textId="145A4919" w:rsidR="005D22F3" w:rsidRDefault="005D22F3" w:rsidP="005D22F3">
      <w:pPr>
        <w:pStyle w:val="Ttulo3"/>
        <w:spacing w:line="276" w:lineRule="auto"/>
        <w:jc w:val="both"/>
        <w:rPr>
          <w:rFonts w:ascii="Calibri" w:eastAsiaTheme="minorHAnsi" w:hAnsi="Calibri" w:cs="Calibri"/>
          <w:i w:val="0"/>
          <w:iCs/>
          <w:szCs w:val="24"/>
        </w:rPr>
      </w:pPr>
    </w:p>
    <w:p w14:paraId="66B2ED5E" w14:textId="77777777" w:rsidR="005D22F3" w:rsidRPr="005D22F3" w:rsidRDefault="005D22F3" w:rsidP="005D22F3">
      <w:pPr>
        <w:pStyle w:val="Ttulo3"/>
        <w:spacing w:line="276" w:lineRule="auto"/>
        <w:jc w:val="both"/>
        <w:rPr>
          <w:rFonts w:ascii="Calibri" w:eastAsiaTheme="minorHAnsi" w:hAnsi="Calibri" w:cs="Calibri"/>
          <w:i w:val="0"/>
          <w:iCs/>
          <w:szCs w:val="24"/>
        </w:rPr>
      </w:pPr>
    </w:p>
    <w:p w14:paraId="2FDC01AE" w14:textId="204E4543" w:rsidR="002D6806" w:rsidRPr="00426FCD" w:rsidRDefault="002D6806" w:rsidP="002D6806">
      <w:pPr>
        <w:pStyle w:val="Ttulo2"/>
        <w:spacing w:after="500"/>
        <w:rPr>
          <w:sz w:val="44"/>
          <w:szCs w:val="44"/>
        </w:rPr>
      </w:pPr>
      <w:r w:rsidRPr="00426FCD">
        <w:rPr>
          <w:sz w:val="44"/>
          <w:szCs w:val="44"/>
        </w:rPr>
        <w:lastRenderedPageBreak/>
        <w:t>HISTÓRIAS DE USUÁRIO</w:t>
      </w:r>
    </w:p>
    <w:p w14:paraId="13EFC3B6" w14:textId="1527BD6F" w:rsidR="00426FCD" w:rsidRDefault="00426FCD" w:rsidP="00426FCD">
      <w:pPr>
        <w:pStyle w:val="Ttulo3"/>
        <w:spacing w:line="276" w:lineRule="auto"/>
        <w:jc w:val="both"/>
        <w:rPr>
          <w:rFonts w:ascii="Calibri" w:eastAsiaTheme="minorHAnsi" w:hAnsi="Calibri" w:cs="Calibri"/>
          <w:i w:val="0"/>
          <w:iCs/>
          <w:szCs w:val="24"/>
        </w:rPr>
      </w:pPr>
      <w:r>
        <w:rPr>
          <w:rFonts w:ascii="Calibri" w:eastAsiaTheme="minorHAnsi" w:hAnsi="Calibri" w:cs="Calibri"/>
          <w:b/>
          <w:bCs/>
          <w:i w:val="0"/>
          <w:iCs/>
          <w:szCs w:val="24"/>
        </w:rPr>
        <w:t>Observação</w:t>
      </w:r>
      <w:r>
        <w:rPr>
          <w:rFonts w:ascii="Calibri" w:eastAsiaTheme="minorHAnsi" w:hAnsi="Calibri" w:cs="Calibri"/>
          <w:i w:val="0"/>
          <w:iCs/>
          <w:szCs w:val="24"/>
        </w:rPr>
        <w:t>: 1 dia equivale a 6 horas de trabalho.</w:t>
      </w:r>
    </w:p>
    <w:p w14:paraId="75D6B2B1" w14:textId="77777777" w:rsidR="00426FCD" w:rsidRDefault="00426FCD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b/>
          <w:bCs/>
        </w:rPr>
      </w:pPr>
    </w:p>
    <w:p w14:paraId="26E29095" w14:textId="2643105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  <w:b/>
          <w:bCs/>
        </w:rPr>
        <w:t>História 1</w:t>
      </w:r>
      <w:r w:rsidRPr="00153275">
        <w:rPr>
          <w:rFonts w:ascii="Calibri" w:hAnsi="Calibri" w:cs="Calibri"/>
        </w:rPr>
        <w:t>:</w:t>
      </w:r>
    </w:p>
    <w:p w14:paraId="5CD15CB3" w14:textId="7777777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"Como Usuário, eu quero me autenticar no sistema para realizar as ações que ele permite"</w:t>
      </w:r>
    </w:p>
    <w:p w14:paraId="66DE1E2F" w14:textId="7777777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Detalhes adicionais: ---.</w:t>
      </w:r>
    </w:p>
    <w:p w14:paraId="7238E523" w14:textId="7777777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Critérios de aceitação: Deve ser possível realizar a autenticação no sistema.</w:t>
      </w:r>
    </w:p>
    <w:p w14:paraId="0BBB576B" w14:textId="6A304E72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 xml:space="preserve">Nível de complexidade e </w:t>
      </w:r>
      <w:r w:rsidR="00426FCD">
        <w:rPr>
          <w:rFonts w:ascii="Calibri" w:hAnsi="Calibri" w:cs="Calibri"/>
        </w:rPr>
        <w:t xml:space="preserve">justificativa: </w:t>
      </w:r>
      <w:r w:rsidRPr="00153275">
        <w:rPr>
          <w:rFonts w:ascii="Calibri" w:hAnsi="Calibri" w:cs="Calibri"/>
        </w:rPr>
        <w:t>Médio pois é necessário construir todo o fluxo de autenticação.</w:t>
      </w:r>
    </w:p>
    <w:p w14:paraId="2D156655" w14:textId="0B34DE1A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Estimativa de tempo: 1 dia.</w:t>
      </w:r>
    </w:p>
    <w:p w14:paraId="2903A924" w14:textId="7777777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</w:p>
    <w:p w14:paraId="0C7C90E4" w14:textId="7777777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  <w:b/>
          <w:bCs/>
        </w:rPr>
        <w:t>História 2</w:t>
      </w:r>
      <w:r w:rsidRPr="00153275">
        <w:rPr>
          <w:rFonts w:ascii="Calibri" w:hAnsi="Calibri" w:cs="Calibri"/>
        </w:rPr>
        <w:t>:</w:t>
      </w:r>
    </w:p>
    <w:p w14:paraId="21CF20E5" w14:textId="7777777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"Como Usuário, eu quero ter a autonomia de redefinir minha senha caso eu esqueça a mesma"</w:t>
      </w:r>
    </w:p>
    <w:p w14:paraId="222DAF29" w14:textId="7777777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Detalhes adicionais: Deve ser enviado um código de redefinição para o E-Mail.</w:t>
      </w:r>
    </w:p>
    <w:p w14:paraId="4DA573B0" w14:textId="7777777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Critérios de aceitação: A nova senha deve ser salva no banco mediante as validações (código de redefinição válido e nova senha atendendo aos critérios de segurança).</w:t>
      </w:r>
    </w:p>
    <w:p w14:paraId="5F53FED4" w14:textId="493E84D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Nível de</w:t>
      </w:r>
      <w:r w:rsidR="00426FCD">
        <w:rPr>
          <w:rFonts w:ascii="Calibri" w:hAnsi="Calibri" w:cs="Calibri"/>
        </w:rPr>
        <w:t xml:space="preserve"> complexidade e justificativa: </w:t>
      </w:r>
      <w:r w:rsidRPr="00153275">
        <w:rPr>
          <w:rFonts w:ascii="Calibri" w:hAnsi="Calibri" w:cs="Calibri"/>
        </w:rPr>
        <w:t>Médio pois é necessário construir todo o fluxo de autenticação.</w:t>
      </w:r>
    </w:p>
    <w:p w14:paraId="3463E754" w14:textId="063932C9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Estimativa de tempo: 1 dia.</w:t>
      </w:r>
    </w:p>
    <w:p w14:paraId="77AE52F6" w14:textId="7777777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</w:p>
    <w:p w14:paraId="011EB01F" w14:textId="77777777" w:rsidR="00E80257" w:rsidRDefault="00E80257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b/>
          <w:bCs/>
        </w:rPr>
      </w:pPr>
    </w:p>
    <w:p w14:paraId="75B19236" w14:textId="6E8BB7FF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  <w:b/>
          <w:bCs/>
        </w:rPr>
        <w:t>História 3</w:t>
      </w:r>
      <w:r w:rsidRPr="00153275">
        <w:rPr>
          <w:rFonts w:ascii="Calibri" w:hAnsi="Calibri" w:cs="Calibri"/>
        </w:rPr>
        <w:t>:</w:t>
      </w:r>
    </w:p>
    <w:p w14:paraId="384322B8" w14:textId="7777777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"Como Usuário, eu quero ter a autonomia de alterar meus dados cadastrais caso eu julgue necessário"</w:t>
      </w:r>
    </w:p>
    <w:p w14:paraId="0297C57D" w14:textId="7777777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Detalhes adicionais: Deve ser enviado um código de redefinição para o E-Mail.</w:t>
      </w:r>
    </w:p>
    <w:p w14:paraId="137FFB51" w14:textId="7777777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Critérios de aceitação: A nova senha deve ser salva no banco mediante as validações (código de redefinição válido e nova senha atendendo aos critérios de segurança).</w:t>
      </w:r>
    </w:p>
    <w:p w14:paraId="2FD92107" w14:textId="54DAAB56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Nível de</w:t>
      </w:r>
      <w:r w:rsidR="00426FCD">
        <w:rPr>
          <w:rFonts w:ascii="Calibri" w:hAnsi="Calibri" w:cs="Calibri"/>
        </w:rPr>
        <w:t xml:space="preserve"> complexidade e justificativa: </w:t>
      </w:r>
      <w:r w:rsidRPr="00153275">
        <w:rPr>
          <w:rFonts w:ascii="Calibri" w:hAnsi="Calibri" w:cs="Calibri"/>
        </w:rPr>
        <w:t>Médio pois é necessário construir todo o fluxo de autenticação.</w:t>
      </w:r>
    </w:p>
    <w:p w14:paraId="37D4E8C7" w14:textId="5B5E0A5B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Estimativa de tempo: 1 dia.</w:t>
      </w:r>
    </w:p>
    <w:p w14:paraId="7DF2EEF5" w14:textId="7777777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</w:p>
    <w:p w14:paraId="6BC636F2" w14:textId="7777777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  <w:b/>
          <w:bCs/>
        </w:rPr>
        <w:t>História 4</w:t>
      </w:r>
      <w:r w:rsidRPr="00153275">
        <w:rPr>
          <w:rFonts w:ascii="Calibri" w:hAnsi="Calibri" w:cs="Calibri"/>
        </w:rPr>
        <w:t>:</w:t>
      </w:r>
    </w:p>
    <w:p w14:paraId="2E36CB31" w14:textId="7777777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"Como Usuário, eu quero manter as informações sobre os servidores do campus para anexá-los aos comentários de uma reunião."</w:t>
      </w:r>
    </w:p>
    <w:p w14:paraId="071DD239" w14:textId="7777777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Detalhes adicionais: Os servidores podem fazer comentários durante a reunião, um usuário do sistema pode registrar o autor e o comentário realizado por ele.</w:t>
      </w:r>
    </w:p>
    <w:p w14:paraId="1E1689C2" w14:textId="7777777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Critérios de aceitação: Deve ser possível realizar o CRUD de servidores.</w:t>
      </w:r>
    </w:p>
    <w:p w14:paraId="61AFA207" w14:textId="5A0BA5ED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Nível de</w:t>
      </w:r>
      <w:r w:rsidR="00426FCD">
        <w:rPr>
          <w:rFonts w:ascii="Calibri" w:hAnsi="Calibri" w:cs="Calibri"/>
        </w:rPr>
        <w:t xml:space="preserve"> complexidade e justificativa: </w:t>
      </w:r>
      <w:proofErr w:type="spellStart"/>
      <w:r w:rsidRPr="00153275">
        <w:rPr>
          <w:rFonts w:ascii="Calibri" w:hAnsi="Calibri" w:cs="Calibri"/>
        </w:rPr>
        <w:t>Díficil</w:t>
      </w:r>
      <w:proofErr w:type="spellEnd"/>
      <w:r w:rsidRPr="00153275">
        <w:rPr>
          <w:rFonts w:ascii="Calibri" w:hAnsi="Calibri" w:cs="Calibri"/>
        </w:rPr>
        <w:t xml:space="preserve"> pois é necessário criar </w:t>
      </w:r>
      <w:r w:rsidR="00426FCD" w:rsidRPr="00153275">
        <w:rPr>
          <w:rFonts w:ascii="Calibri" w:hAnsi="Calibri" w:cs="Calibri"/>
        </w:rPr>
        <w:t>todos</w:t>
      </w:r>
      <w:r w:rsidRPr="00153275">
        <w:rPr>
          <w:rFonts w:ascii="Calibri" w:hAnsi="Calibri" w:cs="Calibri"/>
        </w:rPr>
        <w:t xml:space="preserve"> os cenários do CRUD e listagem. </w:t>
      </w:r>
    </w:p>
    <w:p w14:paraId="48B552C5" w14:textId="6E354C47" w:rsid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Estimativa de tempo: 1 dia.</w:t>
      </w:r>
    </w:p>
    <w:p w14:paraId="686ACAF5" w14:textId="77777777" w:rsidR="00153275" w:rsidRPr="005D22F3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sz w:val="22"/>
        </w:rPr>
      </w:pPr>
    </w:p>
    <w:p w14:paraId="4C01088C" w14:textId="77777777" w:rsidR="005D22F3" w:rsidRDefault="005D22F3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b/>
          <w:bCs/>
        </w:rPr>
      </w:pPr>
    </w:p>
    <w:p w14:paraId="521610D1" w14:textId="6657A926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  <w:b/>
          <w:bCs/>
        </w:rPr>
        <w:lastRenderedPageBreak/>
        <w:t>História 5</w:t>
      </w:r>
      <w:r w:rsidRPr="00153275">
        <w:rPr>
          <w:rFonts w:ascii="Calibri" w:hAnsi="Calibri" w:cs="Calibri"/>
        </w:rPr>
        <w:t>:</w:t>
      </w:r>
    </w:p>
    <w:p w14:paraId="3390098D" w14:textId="7777777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"Como Usuário, eu quero manter informações das reuniões para ter fácil consulta posteriormente."</w:t>
      </w:r>
    </w:p>
    <w:p w14:paraId="37CB4814" w14:textId="7777777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Detalhes adicionais: Deve ser possível realizar o CRUD de servidores.</w:t>
      </w:r>
    </w:p>
    <w:p w14:paraId="0C9909A6" w14:textId="7777777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Critérios de aceitação: Deve ser permitido realizar o CRUD de reuniões.</w:t>
      </w:r>
    </w:p>
    <w:p w14:paraId="6613EBBC" w14:textId="4F373E1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Nível de complexidade e justificativa: Difícil pois o cadastro é extenso e é necessário criar todos os cenários do CRUD e listagem.</w:t>
      </w:r>
    </w:p>
    <w:p w14:paraId="2547819C" w14:textId="7777777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Estimativa de tempo: 2 dias.</w:t>
      </w:r>
    </w:p>
    <w:p w14:paraId="4344103E" w14:textId="7777777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</w:p>
    <w:p w14:paraId="252FFACF" w14:textId="7777777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  <w:b/>
          <w:bCs/>
        </w:rPr>
        <w:t>História 6</w:t>
      </w:r>
      <w:r w:rsidRPr="00153275">
        <w:rPr>
          <w:rFonts w:ascii="Calibri" w:hAnsi="Calibri" w:cs="Calibri"/>
        </w:rPr>
        <w:t>:</w:t>
      </w:r>
    </w:p>
    <w:p w14:paraId="3CB59A56" w14:textId="0C993C36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"Como Usuário, eu quero manter informações de cursos para usá-las nas simulações."</w:t>
      </w:r>
    </w:p>
    <w:p w14:paraId="1DEEA57E" w14:textId="7777777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Detalhes adicionais: Deve ser possível realizar o CRUD de cursos.</w:t>
      </w:r>
    </w:p>
    <w:p w14:paraId="674F9ADA" w14:textId="7777777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Critérios de aceitação: Deve ser possível realizar o CRUD de Cursos.</w:t>
      </w:r>
    </w:p>
    <w:p w14:paraId="73F4935B" w14:textId="4624861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Nível de</w:t>
      </w:r>
      <w:r w:rsidR="00426FCD">
        <w:rPr>
          <w:rFonts w:ascii="Calibri" w:hAnsi="Calibri" w:cs="Calibri"/>
        </w:rPr>
        <w:t xml:space="preserve"> complexidade e justificativa: </w:t>
      </w:r>
      <w:r w:rsidRPr="00153275">
        <w:rPr>
          <w:rFonts w:ascii="Calibri" w:hAnsi="Calibri" w:cs="Calibri"/>
        </w:rPr>
        <w:t xml:space="preserve">Difícil pois é necessário criar todos os cenários do CRUD e listagem. </w:t>
      </w:r>
    </w:p>
    <w:p w14:paraId="205C5DA9" w14:textId="2094B9E8" w:rsidR="00E80257" w:rsidRPr="005D22F3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Estimativa de tempo: 1 dia.</w:t>
      </w:r>
    </w:p>
    <w:p w14:paraId="5618204B" w14:textId="77777777" w:rsidR="00E80257" w:rsidRDefault="00E80257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b/>
          <w:bCs/>
        </w:rPr>
      </w:pPr>
    </w:p>
    <w:p w14:paraId="7E0C036B" w14:textId="647ACD05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  <w:b/>
          <w:bCs/>
        </w:rPr>
        <w:t>História 7</w:t>
      </w:r>
      <w:r w:rsidRPr="00153275">
        <w:rPr>
          <w:rFonts w:ascii="Calibri" w:hAnsi="Calibri" w:cs="Calibri"/>
        </w:rPr>
        <w:t>:</w:t>
      </w:r>
    </w:p>
    <w:p w14:paraId="2DEC1D87" w14:textId="3E6ED12B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"Como Usuário, eu quero manter informações de disciplinas para usá-las nas simulações."</w:t>
      </w:r>
    </w:p>
    <w:p w14:paraId="56358F0C" w14:textId="7777777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Detalhes adicionais: Deve ser possível realizar o CRUD de disciplinas.</w:t>
      </w:r>
    </w:p>
    <w:p w14:paraId="5FBD9261" w14:textId="7777777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Critérios de aceitação: Deve ser possível realizar o CRUD de disciplinas.</w:t>
      </w:r>
    </w:p>
    <w:p w14:paraId="06A576F9" w14:textId="4D00B9A8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Nível de</w:t>
      </w:r>
      <w:r w:rsidR="00426FCD">
        <w:rPr>
          <w:rFonts w:ascii="Calibri" w:hAnsi="Calibri" w:cs="Calibri"/>
        </w:rPr>
        <w:t xml:space="preserve"> complexidade e justificativa: </w:t>
      </w:r>
      <w:r w:rsidRPr="00153275">
        <w:rPr>
          <w:rFonts w:ascii="Calibri" w:hAnsi="Calibri" w:cs="Calibri"/>
        </w:rPr>
        <w:t xml:space="preserve">Difícil pois é necessário criar todos os cenários do CRUD e listagem. </w:t>
      </w:r>
    </w:p>
    <w:p w14:paraId="14D1D8DF" w14:textId="7777777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Estimativa de tempo: 1 dia.</w:t>
      </w:r>
    </w:p>
    <w:p w14:paraId="51798F25" w14:textId="7777777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</w:p>
    <w:p w14:paraId="3F7557C2" w14:textId="7777777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  <w:b/>
          <w:bCs/>
        </w:rPr>
        <w:t>História 8</w:t>
      </w:r>
      <w:r w:rsidRPr="00153275">
        <w:rPr>
          <w:rFonts w:ascii="Calibri" w:hAnsi="Calibri" w:cs="Calibri"/>
        </w:rPr>
        <w:t>:</w:t>
      </w:r>
    </w:p>
    <w:p w14:paraId="13B474BD" w14:textId="3C4AAD78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"Como Usuário, eu quero manter informações de professores para usá-las nas simulações."</w:t>
      </w:r>
    </w:p>
    <w:p w14:paraId="0CEF202D" w14:textId="7777777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Detalhes adicionais: Deve ser possível realizar o CRUD de Professores. Não é necessário que o professor seja real.</w:t>
      </w:r>
    </w:p>
    <w:p w14:paraId="4CB20396" w14:textId="7777777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Critérios de aceitação: Deve ser possível realizar o CRUD de professores.</w:t>
      </w:r>
    </w:p>
    <w:p w14:paraId="644075E5" w14:textId="17A62876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Nível de complexidade e j</w:t>
      </w:r>
      <w:r w:rsidR="00426FCD">
        <w:rPr>
          <w:rFonts w:ascii="Calibri" w:hAnsi="Calibri" w:cs="Calibri"/>
        </w:rPr>
        <w:t xml:space="preserve">ustificativa: </w:t>
      </w:r>
      <w:r w:rsidRPr="00153275">
        <w:rPr>
          <w:rFonts w:ascii="Calibri" w:hAnsi="Calibri" w:cs="Calibri"/>
        </w:rPr>
        <w:t xml:space="preserve">Difícil pois é necessário criar todos os cenários do CRUD e listagem. </w:t>
      </w:r>
    </w:p>
    <w:p w14:paraId="17F7BB52" w14:textId="7777777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Estimativa de tempo: 1 dia.</w:t>
      </w:r>
    </w:p>
    <w:p w14:paraId="15D9E633" w14:textId="7777777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</w:p>
    <w:p w14:paraId="6360E8D9" w14:textId="7777777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  <w:b/>
          <w:bCs/>
        </w:rPr>
        <w:t>História 9</w:t>
      </w:r>
      <w:r w:rsidRPr="00153275">
        <w:rPr>
          <w:rFonts w:ascii="Calibri" w:hAnsi="Calibri" w:cs="Calibri"/>
        </w:rPr>
        <w:t>:</w:t>
      </w:r>
    </w:p>
    <w:p w14:paraId="17D1C120" w14:textId="2F47BE5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"Como Usuário, eu quero poder anexar arquivos em uma reunião para poder consultar posteriormente."</w:t>
      </w:r>
    </w:p>
    <w:p w14:paraId="64EA9881" w14:textId="7777777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Detalhes adicionais: ---.</w:t>
      </w:r>
    </w:p>
    <w:p w14:paraId="16E96954" w14:textId="7777777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Critérios de aceitação: Deve ser possível adicionar e remover arquivos de uma reunião.</w:t>
      </w:r>
    </w:p>
    <w:p w14:paraId="137A748A" w14:textId="210B8C08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 xml:space="preserve">Nível de complexidade e justificativa:  Muito Difícil pois é necessário persistir arquivos no armazenamento do sistema e integrar com o banco. </w:t>
      </w:r>
    </w:p>
    <w:p w14:paraId="5BD58E60" w14:textId="7777777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Estimativa de tempo: SEM PREVISÃO.</w:t>
      </w:r>
    </w:p>
    <w:p w14:paraId="2AC3D437" w14:textId="77777777" w:rsid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Observações: Necessário todos os integrantes pois é algo complexo.</w:t>
      </w:r>
    </w:p>
    <w:p w14:paraId="5EDDA578" w14:textId="28D1B13F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</w:p>
    <w:p w14:paraId="471A24D1" w14:textId="77777777" w:rsidR="005D22F3" w:rsidRPr="005D22F3" w:rsidRDefault="005D22F3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b/>
          <w:bCs/>
          <w:sz w:val="22"/>
        </w:rPr>
      </w:pPr>
    </w:p>
    <w:p w14:paraId="7821D989" w14:textId="3A6B72A6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  <w:b/>
          <w:bCs/>
        </w:rPr>
        <w:lastRenderedPageBreak/>
        <w:t>História 1</w:t>
      </w:r>
      <w:r w:rsidR="00151A2E">
        <w:rPr>
          <w:rFonts w:ascii="Calibri" w:hAnsi="Calibri" w:cs="Calibri"/>
          <w:b/>
          <w:bCs/>
        </w:rPr>
        <w:t>0</w:t>
      </w:r>
      <w:r w:rsidRPr="00153275">
        <w:rPr>
          <w:rFonts w:ascii="Calibri" w:hAnsi="Calibri" w:cs="Calibri"/>
        </w:rPr>
        <w:t>:</w:t>
      </w:r>
    </w:p>
    <w:p w14:paraId="45A36105" w14:textId="7777777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"Como Usuário, eu quero visualizar a distribuição de professores por área para compreender o panorama geral de professores do campus."</w:t>
      </w:r>
    </w:p>
    <w:p w14:paraId="27CDC739" w14:textId="7777777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Detalhes adicionais: ---.</w:t>
      </w:r>
    </w:p>
    <w:p w14:paraId="1C609759" w14:textId="7777777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Critérios de aceitação: O gráfico deve ser legível e possuir escala.</w:t>
      </w:r>
    </w:p>
    <w:p w14:paraId="409AE94E" w14:textId="7777777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 xml:space="preserve">Nível de complexidade e justificativa: Médio pois é necessário implementar o módulo de gráficos do </w:t>
      </w:r>
      <w:proofErr w:type="spellStart"/>
      <w:r w:rsidRPr="00153275">
        <w:rPr>
          <w:rFonts w:ascii="Calibri" w:hAnsi="Calibri" w:cs="Calibri"/>
        </w:rPr>
        <w:t>PrimeFaces</w:t>
      </w:r>
      <w:proofErr w:type="spellEnd"/>
      <w:r w:rsidRPr="00153275">
        <w:rPr>
          <w:rFonts w:ascii="Calibri" w:hAnsi="Calibri" w:cs="Calibri"/>
        </w:rPr>
        <w:t>.</w:t>
      </w:r>
    </w:p>
    <w:p w14:paraId="0553A0FC" w14:textId="50BA37BA" w:rsidR="00E80257" w:rsidRPr="005D22F3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Estimativa de tempo: 1 dia.</w:t>
      </w:r>
    </w:p>
    <w:p w14:paraId="43011BCF" w14:textId="77777777" w:rsidR="00E80257" w:rsidRPr="00E80257" w:rsidRDefault="00E80257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b/>
          <w:bCs/>
          <w:sz w:val="22"/>
        </w:rPr>
      </w:pPr>
    </w:p>
    <w:p w14:paraId="2C7537D0" w14:textId="0C23585A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  <w:b/>
          <w:bCs/>
        </w:rPr>
        <w:t>História 1</w:t>
      </w:r>
      <w:r w:rsidR="00151A2E">
        <w:rPr>
          <w:rFonts w:ascii="Calibri" w:hAnsi="Calibri" w:cs="Calibri"/>
          <w:b/>
          <w:bCs/>
        </w:rPr>
        <w:t>1</w:t>
      </w:r>
      <w:r w:rsidRPr="00153275">
        <w:rPr>
          <w:rFonts w:ascii="Calibri" w:hAnsi="Calibri" w:cs="Calibri"/>
        </w:rPr>
        <w:t>:</w:t>
      </w:r>
    </w:p>
    <w:p w14:paraId="27EADED6" w14:textId="7777777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"Como Usuário, eu quero poder consultar o resumo de áreas para melhor compreender a situação do campus."</w:t>
      </w:r>
    </w:p>
    <w:p w14:paraId="78737B06" w14:textId="7777777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 xml:space="preserve">Detalhes adicionais: ---. </w:t>
      </w:r>
    </w:p>
    <w:p w14:paraId="014399BB" w14:textId="7777777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Critérios de aceitação: Tabela de exibição com o cenário editado.</w:t>
      </w:r>
    </w:p>
    <w:p w14:paraId="196D5ADA" w14:textId="3C0438F8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Nível de complexidade e justificativa:  Muito Difícil, pois é necessário criar os cálculos envolvidos e adaptá-los aos parâmetros do sistema.</w:t>
      </w:r>
    </w:p>
    <w:p w14:paraId="13430E5A" w14:textId="7777777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Estimativa de tempo: 5 dias.</w:t>
      </w:r>
    </w:p>
    <w:p w14:paraId="07D1BD43" w14:textId="498A491D" w:rsidR="00426FCD" w:rsidRPr="00E80257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Observação: Necessário todos os integrantes pois é necessário muito debate, teste e validação.</w:t>
      </w:r>
    </w:p>
    <w:p w14:paraId="41B41AD7" w14:textId="77777777" w:rsidR="00426FCD" w:rsidRDefault="00426FCD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b/>
          <w:bCs/>
        </w:rPr>
      </w:pPr>
    </w:p>
    <w:p w14:paraId="2241B6E5" w14:textId="2997DADD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  <w:b/>
          <w:bCs/>
        </w:rPr>
        <w:t xml:space="preserve">História </w:t>
      </w:r>
      <w:r w:rsidR="00151A2E">
        <w:rPr>
          <w:rFonts w:ascii="Calibri" w:hAnsi="Calibri" w:cs="Calibri"/>
          <w:b/>
          <w:bCs/>
        </w:rPr>
        <w:t>12</w:t>
      </w:r>
      <w:r w:rsidRPr="00153275">
        <w:rPr>
          <w:rFonts w:ascii="Calibri" w:hAnsi="Calibri" w:cs="Calibri"/>
        </w:rPr>
        <w:t>:</w:t>
      </w:r>
    </w:p>
    <w:p w14:paraId="4E1221EB" w14:textId="7777777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"Como Usuário, eu quero poder consultar o resumo de áreas por meio de uma tabela com boa visualização e recursos visuais indicativos para melhor compreender a situação do campus."</w:t>
      </w:r>
    </w:p>
    <w:p w14:paraId="28AC0D17" w14:textId="7777777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 xml:space="preserve">Detalhes adicionais: ---. </w:t>
      </w:r>
    </w:p>
    <w:p w14:paraId="6B7EE13A" w14:textId="7777777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Critérios de aceitação: Tabela conforme o protótipo.</w:t>
      </w:r>
    </w:p>
    <w:p w14:paraId="7D935EE9" w14:textId="0F2CDF5D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Nível de</w:t>
      </w:r>
      <w:r w:rsidR="00426FCD">
        <w:rPr>
          <w:rFonts w:ascii="Calibri" w:hAnsi="Calibri" w:cs="Calibri"/>
        </w:rPr>
        <w:t xml:space="preserve"> complexidade e justificativa: </w:t>
      </w:r>
      <w:r w:rsidRPr="00153275">
        <w:rPr>
          <w:rFonts w:ascii="Calibri" w:hAnsi="Calibri" w:cs="Calibri"/>
        </w:rPr>
        <w:t>Médio pois é necessário tratar os dados da tabela.</w:t>
      </w:r>
    </w:p>
    <w:p w14:paraId="19ACFFC4" w14:textId="77777777" w:rsidR="00153275" w:rsidRPr="00153275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Estimativa de tempo: 1 dia.</w:t>
      </w:r>
    </w:p>
    <w:p w14:paraId="59F1472F" w14:textId="2F68DFCC" w:rsidR="00A34E7D" w:rsidRDefault="00153275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Observações: Essa história é posterior a história 1</w:t>
      </w:r>
      <w:r w:rsidR="00426FCD">
        <w:rPr>
          <w:rFonts w:ascii="Calibri" w:hAnsi="Calibri" w:cs="Calibri"/>
        </w:rPr>
        <w:t>1</w:t>
      </w:r>
      <w:r w:rsidRPr="00153275">
        <w:rPr>
          <w:rFonts w:ascii="Calibri" w:hAnsi="Calibri" w:cs="Calibri"/>
        </w:rPr>
        <w:t>, pois é na história 1</w:t>
      </w:r>
      <w:r w:rsidR="00426FCD">
        <w:rPr>
          <w:rFonts w:ascii="Calibri" w:hAnsi="Calibri" w:cs="Calibri"/>
        </w:rPr>
        <w:t>1</w:t>
      </w:r>
      <w:r w:rsidRPr="00153275">
        <w:rPr>
          <w:rFonts w:ascii="Calibri" w:hAnsi="Calibri" w:cs="Calibri"/>
        </w:rPr>
        <w:t xml:space="preserve"> onde os dados da tabela serão processados.</w:t>
      </w:r>
    </w:p>
    <w:p w14:paraId="655E7398" w14:textId="11D705A9" w:rsidR="00E80257" w:rsidRDefault="00E80257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</w:p>
    <w:p w14:paraId="14FE8C76" w14:textId="02D68F58" w:rsidR="00E80257" w:rsidRPr="00153275" w:rsidRDefault="00E80257" w:rsidP="00E8025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  <w:b/>
          <w:bCs/>
        </w:rPr>
        <w:t xml:space="preserve">História </w:t>
      </w:r>
      <w:r>
        <w:rPr>
          <w:rFonts w:ascii="Calibri" w:hAnsi="Calibri" w:cs="Calibri"/>
          <w:b/>
          <w:bCs/>
        </w:rPr>
        <w:t>13</w:t>
      </w:r>
      <w:r w:rsidRPr="00153275">
        <w:rPr>
          <w:rFonts w:ascii="Calibri" w:hAnsi="Calibri" w:cs="Calibri"/>
        </w:rPr>
        <w:t>:</w:t>
      </w:r>
    </w:p>
    <w:p w14:paraId="045F355B" w14:textId="36C74282" w:rsidR="00E80257" w:rsidRPr="00153275" w:rsidRDefault="00E80257" w:rsidP="00E8025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 xml:space="preserve">"Como Usuário, eu quero poder </w:t>
      </w:r>
      <w:r>
        <w:rPr>
          <w:rFonts w:ascii="Calibri" w:hAnsi="Calibri" w:cs="Calibri"/>
        </w:rPr>
        <w:t>gerar um relatório de ATA da reunião</w:t>
      </w:r>
      <w:r w:rsidRPr="00153275">
        <w:rPr>
          <w:rFonts w:ascii="Calibri" w:hAnsi="Calibri" w:cs="Calibri"/>
        </w:rPr>
        <w:t>."</w:t>
      </w:r>
    </w:p>
    <w:p w14:paraId="538E9729" w14:textId="77777777" w:rsidR="00E80257" w:rsidRPr="00153275" w:rsidRDefault="00E80257" w:rsidP="00E8025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 xml:space="preserve">Detalhes adicionais: ---. </w:t>
      </w:r>
    </w:p>
    <w:p w14:paraId="2049D517" w14:textId="58521697" w:rsidR="00E80257" w:rsidRPr="00153275" w:rsidRDefault="00E80257" w:rsidP="00E8025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 xml:space="preserve">Critérios de aceitação: </w:t>
      </w:r>
      <w:r>
        <w:rPr>
          <w:rFonts w:ascii="Calibri" w:hAnsi="Calibri" w:cs="Calibri"/>
        </w:rPr>
        <w:t xml:space="preserve">Seguir o </w:t>
      </w:r>
      <w:proofErr w:type="spellStart"/>
      <w:r>
        <w:rPr>
          <w:rFonts w:ascii="Calibri" w:hAnsi="Calibri" w:cs="Calibri"/>
        </w:rPr>
        <w:t>template</w:t>
      </w:r>
      <w:proofErr w:type="spellEnd"/>
      <w:r>
        <w:rPr>
          <w:rFonts w:ascii="Calibri" w:hAnsi="Calibri" w:cs="Calibri"/>
        </w:rPr>
        <w:t xml:space="preserve"> padrão para documentação de </w:t>
      </w:r>
      <w:proofErr w:type="spellStart"/>
      <w:r>
        <w:rPr>
          <w:rFonts w:ascii="Calibri" w:hAnsi="Calibri" w:cs="Calibri"/>
        </w:rPr>
        <w:t>ATAs</w:t>
      </w:r>
      <w:proofErr w:type="spellEnd"/>
      <w:r w:rsidRPr="00153275">
        <w:rPr>
          <w:rFonts w:ascii="Calibri" w:hAnsi="Calibri" w:cs="Calibri"/>
        </w:rPr>
        <w:t>.</w:t>
      </w:r>
    </w:p>
    <w:p w14:paraId="4B809AFD" w14:textId="7F4C7B29" w:rsidR="00E80257" w:rsidRPr="00153275" w:rsidRDefault="00E80257" w:rsidP="00E8025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Nível de</w:t>
      </w:r>
      <w:r>
        <w:rPr>
          <w:rFonts w:ascii="Calibri" w:hAnsi="Calibri" w:cs="Calibri"/>
        </w:rPr>
        <w:t xml:space="preserve"> complexidade e justificativa: </w:t>
      </w:r>
      <w:r w:rsidRPr="00153275">
        <w:rPr>
          <w:rFonts w:ascii="Calibri" w:hAnsi="Calibri" w:cs="Calibri"/>
        </w:rPr>
        <w:t xml:space="preserve">Médio pois é necessário </w:t>
      </w:r>
      <w:r>
        <w:rPr>
          <w:rFonts w:ascii="Calibri" w:hAnsi="Calibri" w:cs="Calibri"/>
        </w:rPr>
        <w:t xml:space="preserve">recriar o </w:t>
      </w:r>
      <w:proofErr w:type="spellStart"/>
      <w:r>
        <w:rPr>
          <w:rFonts w:ascii="Calibri" w:hAnsi="Calibri" w:cs="Calibri"/>
        </w:rPr>
        <w:t>template</w:t>
      </w:r>
      <w:proofErr w:type="spellEnd"/>
      <w:r w:rsidRPr="00153275">
        <w:rPr>
          <w:rFonts w:ascii="Calibri" w:hAnsi="Calibri" w:cs="Calibri"/>
        </w:rPr>
        <w:t>.</w:t>
      </w:r>
    </w:p>
    <w:p w14:paraId="0100E74F" w14:textId="4A739468" w:rsidR="00E80257" w:rsidRDefault="00E80257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Estimativa de tempo: 1 dia.</w:t>
      </w:r>
    </w:p>
    <w:p w14:paraId="4F112409" w14:textId="0D64D899" w:rsidR="00E80257" w:rsidRDefault="00E80257" w:rsidP="001532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</w:p>
    <w:p w14:paraId="2B45ABA1" w14:textId="5A10C36A" w:rsidR="00E80257" w:rsidRPr="00153275" w:rsidRDefault="00E80257" w:rsidP="00E8025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  <w:b/>
          <w:bCs/>
        </w:rPr>
        <w:t xml:space="preserve">História </w:t>
      </w:r>
      <w:r>
        <w:rPr>
          <w:rFonts w:ascii="Calibri" w:hAnsi="Calibri" w:cs="Calibri"/>
          <w:b/>
          <w:bCs/>
        </w:rPr>
        <w:t>14</w:t>
      </w:r>
      <w:r w:rsidRPr="00153275">
        <w:rPr>
          <w:rFonts w:ascii="Calibri" w:hAnsi="Calibri" w:cs="Calibri"/>
        </w:rPr>
        <w:t>:</w:t>
      </w:r>
    </w:p>
    <w:p w14:paraId="2AD61788" w14:textId="0D173277" w:rsidR="00E80257" w:rsidRPr="00153275" w:rsidRDefault="00E80257" w:rsidP="00E8025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 xml:space="preserve">"Como Usuário, eu quero </w:t>
      </w:r>
      <w:r>
        <w:rPr>
          <w:rFonts w:ascii="Calibri" w:hAnsi="Calibri" w:cs="Calibri"/>
        </w:rPr>
        <w:t>que a reunião tenha uma lista de presentes e ausentes</w:t>
      </w:r>
      <w:r w:rsidRPr="00153275">
        <w:rPr>
          <w:rFonts w:ascii="Calibri" w:hAnsi="Calibri" w:cs="Calibri"/>
        </w:rPr>
        <w:t>."</w:t>
      </w:r>
    </w:p>
    <w:p w14:paraId="7251804A" w14:textId="77777777" w:rsidR="00E80257" w:rsidRPr="00153275" w:rsidRDefault="00E80257" w:rsidP="00E8025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 xml:space="preserve">Detalhes adicionais: ---. </w:t>
      </w:r>
    </w:p>
    <w:p w14:paraId="3BB38674" w14:textId="23BED598" w:rsidR="00E80257" w:rsidRPr="00153275" w:rsidRDefault="00E80257" w:rsidP="00E8025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 xml:space="preserve">Critérios de aceitação: </w:t>
      </w:r>
      <w:r>
        <w:rPr>
          <w:rFonts w:ascii="Calibri" w:hAnsi="Calibri" w:cs="Calibri"/>
        </w:rPr>
        <w:t>--</w:t>
      </w:r>
      <w:r w:rsidRPr="00153275">
        <w:rPr>
          <w:rFonts w:ascii="Calibri" w:hAnsi="Calibri" w:cs="Calibri"/>
        </w:rPr>
        <w:t>.</w:t>
      </w:r>
    </w:p>
    <w:p w14:paraId="7139D572" w14:textId="7360DD9E" w:rsidR="00E80257" w:rsidRPr="00153275" w:rsidRDefault="00E80257" w:rsidP="00E8025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Nível de</w:t>
      </w:r>
      <w:r>
        <w:rPr>
          <w:rFonts w:ascii="Calibri" w:hAnsi="Calibri" w:cs="Calibri"/>
        </w:rPr>
        <w:t xml:space="preserve"> complexidade e justificativa: </w:t>
      </w:r>
      <w:r w:rsidRPr="00153275">
        <w:rPr>
          <w:rFonts w:ascii="Calibri" w:hAnsi="Calibri" w:cs="Calibri"/>
        </w:rPr>
        <w:t xml:space="preserve">Médio pois é necessário </w:t>
      </w:r>
      <w:r>
        <w:rPr>
          <w:rFonts w:ascii="Calibri" w:hAnsi="Calibri" w:cs="Calibri"/>
        </w:rPr>
        <w:t>estruturar o banco de dados e criar os relacionamentos adequados</w:t>
      </w:r>
      <w:r w:rsidRPr="00153275">
        <w:rPr>
          <w:rFonts w:ascii="Calibri" w:hAnsi="Calibri" w:cs="Calibri"/>
        </w:rPr>
        <w:t>.</w:t>
      </w:r>
    </w:p>
    <w:p w14:paraId="52BE774A" w14:textId="77777777" w:rsidR="00E80257" w:rsidRDefault="00E80257" w:rsidP="00E8025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</w:rPr>
      </w:pPr>
      <w:r w:rsidRPr="00153275">
        <w:rPr>
          <w:rFonts w:ascii="Calibri" w:hAnsi="Calibri" w:cs="Calibri"/>
        </w:rPr>
        <w:t>Estimativa de tempo: 1 dia.</w:t>
      </w:r>
    </w:p>
    <w:p w14:paraId="018D70FD" w14:textId="34F34D1E" w:rsidR="00A34E7D" w:rsidRDefault="00A34E7D" w:rsidP="002D680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91E42"/>
        </w:rPr>
      </w:pPr>
    </w:p>
    <w:p w14:paraId="355E2B8F" w14:textId="77777777" w:rsidR="00A34E7D" w:rsidRPr="00A34E7D" w:rsidRDefault="00A34E7D" w:rsidP="002D680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91E42"/>
        </w:rPr>
      </w:pPr>
    </w:p>
    <w:p w14:paraId="1CE3D561" w14:textId="4C55344C" w:rsidR="002D6806" w:rsidRPr="00426FCD" w:rsidRDefault="00A34E7D" w:rsidP="002D6806">
      <w:pPr>
        <w:pStyle w:val="Ttulo3"/>
        <w:rPr>
          <w:rFonts w:eastAsiaTheme="minorHAnsi"/>
          <w:b/>
          <w:i w:val="0"/>
          <w:sz w:val="44"/>
          <w:szCs w:val="44"/>
        </w:rPr>
      </w:pPr>
      <w:r w:rsidRPr="00426FCD">
        <w:rPr>
          <w:rFonts w:eastAsiaTheme="minorHAnsi"/>
          <w:b/>
          <w:i w:val="0"/>
          <w:sz w:val="44"/>
          <w:szCs w:val="44"/>
        </w:rPr>
        <w:t>REQUISITOS NÃO FUNCIONAIS</w:t>
      </w:r>
    </w:p>
    <w:p w14:paraId="6B7DA009" w14:textId="77777777" w:rsidR="002D6806" w:rsidRPr="00A34E7D" w:rsidRDefault="002D6806" w:rsidP="00A34E7D">
      <w:pPr>
        <w:pStyle w:val="Ttulo3"/>
        <w:jc w:val="both"/>
        <w:rPr>
          <w:rFonts w:asciiTheme="minorHAnsi" w:eastAsiaTheme="minorHAnsi" w:hAnsiTheme="minorHAnsi" w:cstheme="minorHAnsi"/>
          <w:b/>
          <w:i w:val="0"/>
          <w:szCs w:val="24"/>
        </w:rPr>
      </w:pPr>
    </w:p>
    <w:p w14:paraId="069423B9" w14:textId="77777777" w:rsidR="00BA5F23" w:rsidRPr="00BA5F23" w:rsidRDefault="00BA5F23" w:rsidP="00FE4125">
      <w:pPr>
        <w:pStyle w:val="Ttulo3"/>
        <w:spacing w:line="276" w:lineRule="auto"/>
        <w:jc w:val="both"/>
        <w:rPr>
          <w:rFonts w:ascii="Calibri" w:eastAsiaTheme="minorHAnsi" w:hAnsi="Calibri" w:cs="Calibri"/>
          <w:bCs/>
          <w:i w:val="0"/>
          <w:szCs w:val="24"/>
        </w:rPr>
      </w:pPr>
      <w:r w:rsidRPr="00BA5F23">
        <w:rPr>
          <w:rFonts w:ascii="Calibri" w:eastAsiaTheme="minorHAnsi" w:hAnsi="Calibri" w:cs="Calibri"/>
          <w:b/>
          <w:i w:val="0"/>
          <w:szCs w:val="24"/>
        </w:rPr>
        <w:t>Confiabilidade</w:t>
      </w:r>
      <w:r w:rsidRPr="00BA5F23">
        <w:rPr>
          <w:rFonts w:ascii="Calibri" w:eastAsiaTheme="minorHAnsi" w:hAnsi="Calibri" w:cs="Calibri"/>
          <w:bCs/>
          <w:i w:val="0"/>
          <w:szCs w:val="24"/>
        </w:rPr>
        <w:t>: O Sistema de Apoio ao Planejamento e Desenvolvimento Institucional (SAPDI) requer operação contínua, funcionando 24 horas por dia, sete dias por semana, com uma tolerância extremamente baixa de apenas 1% para falhas.</w:t>
      </w:r>
    </w:p>
    <w:p w14:paraId="7C2B1225" w14:textId="77777777" w:rsidR="00BA5F23" w:rsidRPr="00BA5F23" w:rsidRDefault="00BA5F23" w:rsidP="00FE4125">
      <w:pPr>
        <w:pStyle w:val="Ttulo3"/>
        <w:spacing w:line="276" w:lineRule="auto"/>
        <w:jc w:val="both"/>
        <w:rPr>
          <w:rFonts w:ascii="Calibri" w:eastAsiaTheme="minorHAnsi" w:hAnsi="Calibri" w:cs="Calibri"/>
          <w:bCs/>
          <w:i w:val="0"/>
          <w:szCs w:val="24"/>
        </w:rPr>
      </w:pPr>
    </w:p>
    <w:p w14:paraId="1B642083" w14:textId="77777777" w:rsidR="00BA5F23" w:rsidRPr="00BA5F23" w:rsidRDefault="00BA5F23" w:rsidP="00FE4125">
      <w:pPr>
        <w:pStyle w:val="Ttulo3"/>
        <w:spacing w:line="276" w:lineRule="auto"/>
        <w:jc w:val="both"/>
        <w:rPr>
          <w:rFonts w:ascii="Calibri" w:eastAsiaTheme="minorHAnsi" w:hAnsi="Calibri" w:cs="Calibri"/>
          <w:bCs/>
          <w:i w:val="0"/>
          <w:szCs w:val="24"/>
        </w:rPr>
      </w:pPr>
      <w:r w:rsidRPr="00BA5F23">
        <w:rPr>
          <w:rFonts w:ascii="Calibri" w:eastAsiaTheme="minorHAnsi" w:hAnsi="Calibri" w:cs="Calibri"/>
          <w:b/>
          <w:i w:val="0"/>
          <w:szCs w:val="24"/>
        </w:rPr>
        <w:t>Portabilidade</w:t>
      </w:r>
      <w:r w:rsidRPr="00BA5F23">
        <w:rPr>
          <w:rFonts w:ascii="Calibri" w:eastAsiaTheme="minorHAnsi" w:hAnsi="Calibri" w:cs="Calibri"/>
          <w:bCs/>
          <w:i w:val="0"/>
          <w:szCs w:val="24"/>
        </w:rPr>
        <w:t>: O sistema deve ser compatível com os principais navegadores, incluindo o Mozilla Firefox na versão 98.0.2 ou anterior, bem como o Google Chrome na versão 102.0.5005.63 ou anterior.</w:t>
      </w:r>
    </w:p>
    <w:p w14:paraId="6B3FF9DC" w14:textId="77777777" w:rsidR="00BA5F23" w:rsidRPr="00BA5F23" w:rsidRDefault="00BA5F23" w:rsidP="00FE4125">
      <w:pPr>
        <w:pStyle w:val="Ttulo3"/>
        <w:spacing w:line="276" w:lineRule="auto"/>
        <w:jc w:val="both"/>
        <w:rPr>
          <w:rFonts w:ascii="Calibri" w:eastAsiaTheme="minorHAnsi" w:hAnsi="Calibri" w:cs="Calibri"/>
          <w:bCs/>
          <w:i w:val="0"/>
          <w:szCs w:val="24"/>
        </w:rPr>
      </w:pPr>
    </w:p>
    <w:p w14:paraId="10615693" w14:textId="77777777" w:rsidR="00BA5F23" w:rsidRPr="00BA5F23" w:rsidRDefault="00BA5F23" w:rsidP="00FE4125">
      <w:pPr>
        <w:pStyle w:val="Ttulo3"/>
        <w:spacing w:line="276" w:lineRule="auto"/>
        <w:jc w:val="both"/>
        <w:rPr>
          <w:rFonts w:ascii="Calibri" w:eastAsiaTheme="minorHAnsi" w:hAnsi="Calibri" w:cs="Calibri"/>
          <w:bCs/>
          <w:i w:val="0"/>
          <w:szCs w:val="24"/>
        </w:rPr>
      </w:pPr>
      <w:r w:rsidRPr="00BA5F23">
        <w:rPr>
          <w:rFonts w:ascii="Calibri" w:eastAsiaTheme="minorHAnsi" w:hAnsi="Calibri" w:cs="Calibri"/>
          <w:b/>
          <w:i w:val="0"/>
          <w:szCs w:val="24"/>
        </w:rPr>
        <w:t>Implementação</w:t>
      </w:r>
      <w:r w:rsidRPr="00BA5F23">
        <w:rPr>
          <w:rFonts w:ascii="Calibri" w:eastAsiaTheme="minorHAnsi" w:hAnsi="Calibri" w:cs="Calibri"/>
          <w:bCs/>
          <w:i w:val="0"/>
          <w:szCs w:val="24"/>
        </w:rPr>
        <w:t xml:space="preserve">: O sistema será implementado empregando a linguagem de programação Java, com base na plataforma Java EE 7. Ele será suportado por um banco de dados MySQL 8.0, hospedado em um servidor </w:t>
      </w:r>
      <w:proofErr w:type="spellStart"/>
      <w:r w:rsidRPr="00BA5F23">
        <w:rPr>
          <w:rFonts w:ascii="Calibri" w:eastAsiaTheme="minorHAnsi" w:hAnsi="Calibri" w:cs="Calibri"/>
          <w:bCs/>
          <w:i w:val="0"/>
          <w:szCs w:val="24"/>
        </w:rPr>
        <w:t>Payara</w:t>
      </w:r>
      <w:proofErr w:type="spellEnd"/>
      <w:r w:rsidRPr="00BA5F23">
        <w:rPr>
          <w:rFonts w:ascii="Calibri" w:eastAsiaTheme="minorHAnsi" w:hAnsi="Calibri" w:cs="Calibri"/>
          <w:bCs/>
          <w:i w:val="0"/>
          <w:szCs w:val="24"/>
        </w:rPr>
        <w:t xml:space="preserve"> Server 6, e utilizará o framework </w:t>
      </w:r>
      <w:proofErr w:type="spellStart"/>
      <w:r w:rsidRPr="00BA5F23">
        <w:rPr>
          <w:rFonts w:ascii="Calibri" w:eastAsiaTheme="minorHAnsi" w:hAnsi="Calibri" w:cs="Calibri"/>
          <w:bCs/>
          <w:i w:val="0"/>
          <w:szCs w:val="24"/>
        </w:rPr>
        <w:t>PrimeFaces</w:t>
      </w:r>
      <w:proofErr w:type="spellEnd"/>
      <w:r w:rsidRPr="00BA5F23">
        <w:rPr>
          <w:rFonts w:ascii="Calibri" w:eastAsiaTheme="minorHAnsi" w:hAnsi="Calibri" w:cs="Calibri"/>
          <w:bCs/>
          <w:i w:val="0"/>
          <w:szCs w:val="24"/>
        </w:rPr>
        <w:t xml:space="preserve"> 11 para a interface do usuário, além disso utilizará a tecnologia Docker para criação do ambiente virtual para hospedagem.</w:t>
      </w:r>
    </w:p>
    <w:p w14:paraId="0142FD61" w14:textId="77777777" w:rsidR="00BA5F23" w:rsidRPr="00BA5F23" w:rsidRDefault="00BA5F23" w:rsidP="00FE4125">
      <w:pPr>
        <w:pStyle w:val="Ttulo3"/>
        <w:spacing w:line="276" w:lineRule="auto"/>
        <w:jc w:val="both"/>
        <w:rPr>
          <w:rFonts w:ascii="Calibri" w:eastAsiaTheme="minorHAnsi" w:hAnsi="Calibri" w:cs="Calibri"/>
          <w:bCs/>
          <w:i w:val="0"/>
          <w:szCs w:val="24"/>
        </w:rPr>
      </w:pPr>
    </w:p>
    <w:p w14:paraId="01FF19A8" w14:textId="77777777" w:rsidR="00BA5F23" w:rsidRPr="00BA5F23" w:rsidRDefault="00BA5F23" w:rsidP="00FE4125">
      <w:pPr>
        <w:pStyle w:val="Ttulo3"/>
        <w:spacing w:line="276" w:lineRule="auto"/>
        <w:jc w:val="both"/>
        <w:rPr>
          <w:rFonts w:ascii="Calibri" w:eastAsiaTheme="minorHAnsi" w:hAnsi="Calibri" w:cs="Calibri"/>
          <w:bCs/>
          <w:i w:val="0"/>
          <w:szCs w:val="24"/>
        </w:rPr>
      </w:pPr>
      <w:r w:rsidRPr="00BA5F23">
        <w:rPr>
          <w:rFonts w:ascii="Calibri" w:eastAsiaTheme="minorHAnsi" w:hAnsi="Calibri" w:cs="Calibri"/>
          <w:b/>
          <w:i w:val="0"/>
          <w:szCs w:val="24"/>
        </w:rPr>
        <w:t>Usabilidade</w:t>
      </w:r>
      <w:r w:rsidRPr="00BA5F23">
        <w:rPr>
          <w:rFonts w:ascii="Calibri" w:eastAsiaTheme="minorHAnsi" w:hAnsi="Calibri" w:cs="Calibri"/>
          <w:bCs/>
          <w:i w:val="0"/>
          <w:szCs w:val="24"/>
        </w:rPr>
        <w:t>: O sistema será projetado para operar em um ambiente web e apresentará um design responsivo, mantendo uma aparência semelhante ao sistema já em uso pela Instituição para garantir uma experiência de usuário consistente e facilitada. Durante o ciclo de desenvolvimento, serão conduzidos testes de usabilidade em cada etapa para validar esse requisito.</w:t>
      </w:r>
    </w:p>
    <w:p w14:paraId="3287E3FA" w14:textId="77777777" w:rsidR="00BA5F23" w:rsidRPr="00BA5F23" w:rsidRDefault="00BA5F23" w:rsidP="00FE4125">
      <w:pPr>
        <w:pStyle w:val="Ttulo3"/>
        <w:spacing w:line="276" w:lineRule="auto"/>
        <w:jc w:val="both"/>
        <w:rPr>
          <w:rFonts w:ascii="Calibri" w:eastAsiaTheme="minorHAnsi" w:hAnsi="Calibri" w:cs="Calibri"/>
          <w:bCs/>
          <w:i w:val="0"/>
          <w:szCs w:val="24"/>
        </w:rPr>
      </w:pPr>
    </w:p>
    <w:p w14:paraId="7686A3F0" w14:textId="2241B7A9" w:rsidR="002D6806" w:rsidRPr="00BA5F23" w:rsidRDefault="00BA5F23" w:rsidP="00FE4125">
      <w:pPr>
        <w:pStyle w:val="Ttulo3"/>
        <w:spacing w:line="276" w:lineRule="auto"/>
        <w:jc w:val="both"/>
        <w:rPr>
          <w:rFonts w:ascii="Calibri" w:eastAsiaTheme="minorHAnsi" w:hAnsi="Calibri" w:cs="Calibri"/>
          <w:bCs/>
          <w:i w:val="0"/>
          <w:szCs w:val="24"/>
        </w:rPr>
      </w:pPr>
      <w:r w:rsidRPr="00BA5F23">
        <w:rPr>
          <w:rFonts w:ascii="Calibri" w:eastAsiaTheme="minorHAnsi" w:hAnsi="Calibri" w:cs="Calibri"/>
          <w:b/>
          <w:i w:val="0"/>
          <w:szCs w:val="24"/>
        </w:rPr>
        <w:t>Desempenho</w:t>
      </w:r>
      <w:r w:rsidRPr="00BA5F23">
        <w:rPr>
          <w:rFonts w:ascii="Calibri" w:eastAsiaTheme="minorHAnsi" w:hAnsi="Calibri" w:cs="Calibri"/>
          <w:bCs/>
          <w:i w:val="0"/>
          <w:szCs w:val="24"/>
        </w:rPr>
        <w:t>: O desempenho do sistema será projetado com foco na garantia de uma experiência de usuário aceitável, assegurando um funcionamento eficiente e sem grandes problemas. Isso significa que os usuários podem confiar que o sistema oferecerá um desempenho consistente e eficaz, tornando-o uma ferramenta valiosa para suas necessidades diárias, sem preocupações com problemas significativos.</w:t>
      </w:r>
    </w:p>
    <w:p w14:paraId="4F7AB3AB" w14:textId="77777777" w:rsidR="002D6806" w:rsidRPr="00A34E7D" w:rsidRDefault="002D6806" w:rsidP="00A34E7D">
      <w:pPr>
        <w:pStyle w:val="Ttulo3"/>
        <w:jc w:val="both"/>
        <w:rPr>
          <w:rFonts w:asciiTheme="minorHAnsi" w:eastAsiaTheme="minorHAnsi" w:hAnsiTheme="minorHAnsi" w:cstheme="minorHAnsi"/>
          <w:bCs/>
          <w:i w:val="0"/>
          <w:szCs w:val="24"/>
        </w:rPr>
      </w:pPr>
    </w:p>
    <w:p w14:paraId="36E762D4" w14:textId="77777777" w:rsidR="002D6806" w:rsidRPr="00A34E7D" w:rsidRDefault="002D6806" w:rsidP="00A34E7D">
      <w:pPr>
        <w:pStyle w:val="Ttulo3"/>
        <w:jc w:val="both"/>
        <w:rPr>
          <w:rFonts w:asciiTheme="minorHAnsi" w:eastAsiaTheme="minorHAnsi" w:hAnsiTheme="minorHAnsi" w:cstheme="minorHAnsi"/>
          <w:bCs/>
          <w:i w:val="0"/>
          <w:szCs w:val="24"/>
        </w:rPr>
      </w:pPr>
    </w:p>
    <w:p w14:paraId="238D0162" w14:textId="77777777" w:rsidR="002D6806" w:rsidRPr="00A34E7D" w:rsidRDefault="002D6806" w:rsidP="00A34E7D">
      <w:pPr>
        <w:pStyle w:val="Ttulo3"/>
        <w:jc w:val="both"/>
        <w:rPr>
          <w:rFonts w:asciiTheme="minorHAnsi" w:eastAsiaTheme="minorHAnsi" w:hAnsiTheme="minorHAnsi" w:cstheme="minorHAnsi"/>
          <w:bCs/>
          <w:i w:val="0"/>
          <w:szCs w:val="24"/>
        </w:rPr>
      </w:pPr>
    </w:p>
    <w:p w14:paraId="4B0D0410" w14:textId="77777777" w:rsidR="002D6806" w:rsidRPr="00A34E7D" w:rsidRDefault="002D6806" w:rsidP="00A34E7D">
      <w:pPr>
        <w:pStyle w:val="Ttulo3"/>
        <w:jc w:val="both"/>
        <w:rPr>
          <w:rFonts w:asciiTheme="minorHAnsi" w:eastAsiaTheme="minorHAnsi" w:hAnsiTheme="minorHAnsi" w:cstheme="minorHAnsi"/>
          <w:bCs/>
          <w:i w:val="0"/>
          <w:szCs w:val="24"/>
        </w:rPr>
      </w:pPr>
    </w:p>
    <w:p w14:paraId="1CF3D469" w14:textId="77777777" w:rsidR="002D6806" w:rsidRPr="00A34E7D" w:rsidRDefault="002D6806" w:rsidP="00A34E7D">
      <w:pPr>
        <w:pStyle w:val="Ttulo3"/>
        <w:jc w:val="both"/>
        <w:rPr>
          <w:rFonts w:asciiTheme="minorHAnsi" w:eastAsiaTheme="minorHAnsi" w:hAnsiTheme="minorHAnsi" w:cstheme="minorHAnsi"/>
          <w:bCs/>
          <w:i w:val="0"/>
          <w:szCs w:val="24"/>
        </w:rPr>
      </w:pPr>
    </w:p>
    <w:p w14:paraId="257C8F65" w14:textId="77777777" w:rsidR="002D6806" w:rsidRPr="00A34E7D" w:rsidRDefault="002D6806" w:rsidP="00A34E7D">
      <w:pPr>
        <w:pStyle w:val="Ttulo3"/>
        <w:jc w:val="both"/>
        <w:rPr>
          <w:rFonts w:asciiTheme="minorHAnsi" w:eastAsiaTheme="minorHAnsi" w:hAnsiTheme="minorHAnsi" w:cstheme="minorHAnsi"/>
          <w:bCs/>
          <w:i w:val="0"/>
          <w:szCs w:val="24"/>
        </w:rPr>
      </w:pPr>
    </w:p>
    <w:p w14:paraId="2F7238D5" w14:textId="77777777" w:rsidR="002D6806" w:rsidRPr="00A34E7D" w:rsidRDefault="002D6806" w:rsidP="00A34E7D">
      <w:pPr>
        <w:pStyle w:val="Ttulo3"/>
        <w:jc w:val="both"/>
        <w:rPr>
          <w:rFonts w:asciiTheme="minorHAnsi" w:eastAsiaTheme="minorHAnsi" w:hAnsiTheme="minorHAnsi" w:cstheme="minorHAnsi"/>
          <w:bCs/>
          <w:i w:val="0"/>
          <w:szCs w:val="24"/>
        </w:rPr>
      </w:pPr>
    </w:p>
    <w:p w14:paraId="791BBBDA" w14:textId="77777777" w:rsidR="002D6806" w:rsidRPr="00A34E7D" w:rsidRDefault="002D6806" w:rsidP="00A34E7D">
      <w:pPr>
        <w:pStyle w:val="Ttulo3"/>
        <w:jc w:val="both"/>
        <w:rPr>
          <w:rFonts w:asciiTheme="minorHAnsi" w:eastAsiaTheme="minorHAnsi" w:hAnsiTheme="minorHAnsi" w:cstheme="minorHAnsi"/>
          <w:bCs/>
          <w:i w:val="0"/>
          <w:szCs w:val="24"/>
        </w:rPr>
      </w:pPr>
    </w:p>
    <w:p w14:paraId="5696B0A0" w14:textId="77777777" w:rsidR="002D6806" w:rsidRPr="00A34E7D" w:rsidRDefault="002D6806" w:rsidP="00A34E7D">
      <w:pPr>
        <w:pStyle w:val="Ttulo3"/>
        <w:jc w:val="both"/>
        <w:rPr>
          <w:rFonts w:asciiTheme="minorHAnsi" w:eastAsiaTheme="minorHAnsi" w:hAnsiTheme="minorHAnsi" w:cstheme="minorHAnsi"/>
          <w:bCs/>
          <w:i w:val="0"/>
          <w:szCs w:val="24"/>
        </w:rPr>
      </w:pPr>
    </w:p>
    <w:p w14:paraId="7DD3AD7D" w14:textId="77777777" w:rsidR="002D6806" w:rsidRPr="00A34E7D" w:rsidRDefault="002D6806" w:rsidP="00A34E7D">
      <w:pPr>
        <w:pStyle w:val="Ttulo3"/>
        <w:jc w:val="both"/>
        <w:rPr>
          <w:rFonts w:asciiTheme="minorHAnsi" w:eastAsiaTheme="minorHAnsi" w:hAnsiTheme="minorHAnsi" w:cstheme="minorHAnsi"/>
          <w:bCs/>
          <w:i w:val="0"/>
          <w:szCs w:val="24"/>
        </w:rPr>
      </w:pPr>
    </w:p>
    <w:p w14:paraId="522AC7D5" w14:textId="77777777" w:rsidR="002D6806" w:rsidRPr="00A34E7D" w:rsidRDefault="002D6806" w:rsidP="00A34E7D">
      <w:pPr>
        <w:pStyle w:val="Ttulo3"/>
        <w:jc w:val="both"/>
        <w:rPr>
          <w:rFonts w:asciiTheme="minorHAnsi" w:eastAsiaTheme="minorHAnsi" w:hAnsiTheme="minorHAnsi" w:cstheme="minorHAnsi"/>
          <w:bCs/>
          <w:i w:val="0"/>
          <w:szCs w:val="24"/>
        </w:rPr>
      </w:pPr>
    </w:p>
    <w:p w14:paraId="2FC1F568" w14:textId="77777777" w:rsidR="002D6806" w:rsidRPr="00A34E7D" w:rsidRDefault="002D6806" w:rsidP="00A34E7D">
      <w:pPr>
        <w:pStyle w:val="Ttulo3"/>
        <w:jc w:val="both"/>
        <w:rPr>
          <w:rFonts w:asciiTheme="minorHAnsi" w:eastAsiaTheme="minorHAnsi" w:hAnsiTheme="minorHAnsi" w:cstheme="minorHAnsi"/>
          <w:bCs/>
          <w:i w:val="0"/>
          <w:szCs w:val="24"/>
        </w:rPr>
      </w:pPr>
    </w:p>
    <w:p w14:paraId="27CD0491" w14:textId="77777777" w:rsidR="002D6806" w:rsidRPr="00A34E7D" w:rsidRDefault="002D6806" w:rsidP="00A34E7D">
      <w:pPr>
        <w:pStyle w:val="Ttulo3"/>
        <w:jc w:val="both"/>
        <w:rPr>
          <w:rFonts w:asciiTheme="minorHAnsi" w:eastAsiaTheme="minorHAnsi" w:hAnsiTheme="minorHAnsi" w:cstheme="minorHAnsi"/>
          <w:bCs/>
          <w:i w:val="0"/>
          <w:szCs w:val="24"/>
        </w:rPr>
      </w:pPr>
    </w:p>
    <w:p w14:paraId="2E07FEFC" w14:textId="77777777" w:rsidR="002D6806" w:rsidRPr="00A34E7D" w:rsidRDefault="002D6806" w:rsidP="00A34E7D">
      <w:pPr>
        <w:pStyle w:val="Ttulo3"/>
        <w:jc w:val="both"/>
        <w:rPr>
          <w:rFonts w:asciiTheme="minorHAnsi" w:eastAsiaTheme="minorHAnsi" w:hAnsiTheme="minorHAnsi" w:cstheme="minorHAnsi"/>
          <w:bCs/>
          <w:i w:val="0"/>
          <w:szCs w:val="24"/>
        </w:rPr>
      </w:pPr>
    </w:p>
    <w:p w14:paraId="09014806" w14:textId="77777777" w:rsidR="002D6806" w:rsidRPr="00A34E7D" w:rsidRDefault="002D6806" w:rsidP="00A34E7D">
      <w:pPr>
        <w:pStyle w:val="Ttulo3"/>
        <w:jc w:val="both"/>
        <w:rPr>
          <w:rFonts w:asciiTheme="minorHAnsi" w:eastAsiaTheme="minorHAnsi" w:hAnsiTheme="minorHAnsi" w:cstheme="minorHAnsi"/>
          <w:bCs/>
          <w:i w:val="0"/>
          <w:szCs w:val="24"/>
        </w:rPr>
      </w:pPr>
    </w:p>
    <w:p w14:paraId="320CC3A6" w14:textId="77777777" w:rsidR="002D6806" w:rsidRPr="00A34E7D" w:rsidRDefault="002D6806" w:rsidP="00A34E7D">
      <w:pPr>
        <w:pStyle w:val="Ttulo3"/>
        <w:jc w:val="both"/>
        <w:rPr>
          <w:rFonts w:asciiTheme="minorHAnsi" w:eastAsiaTheme="minorHAnsi" w:hAnsiTheme="minorHAnsi" w:cstheme="minorHAnsi"/>
          <w:bCs/>
          <w:i w:val="0"/>
          <w:szCs w:val="24"/>
        </w:rPr>
      </w:pPr>
    </w:p>
    <w:p w14:paraId="18D701B4" w14:textId="77777777" w:rsidR="002D6806" w:rsidRPr="00A34E7D" w:rsidRDefault="002D6806" w:rsidP="00A34E7D">
      <w:pPr>
        <w:pStyle w:val="Ttulo3"/>
        <w:jc w:val="both"/>
        <w:rPr>
          <w:rFonts w:asciiTheme="minorHAnsi" w:eastAsiaTheme="minorHAnsi" w:hAnsiTheme="minorHAnsi" w:cstheme="minorHAnsi"/>
          <w:bCs/>
          <w:i w:val="0"/>
          <w:szCs w:val="24"/>
        </w:rPr>
      </w:pPr>
    </w:p>
    <w:p w14:paraId="22F17471" w14:textId="038E0021" w:rsidR="00AD7A51" w:rsidRDefault="00AD7A51">
      <w:pPr>
        <w:spacing w:after="200"/>
        <w:rPr>
          <w:rFonts w:eastAsiaTheme="minorHAnsi" w:cstheme="minorHAnsi"/>
          <w:bCs/>
          <w:color w:val="auto"/>
          <w:sz w:val="24"/>
          <w:szCs w:val="24"/>
        </w:rPr>
      </w:pPr>
      <w:r>
        <w:rPr>
          <w:rFonts w:eastAsiaTheme="minorHAnsi" w:cstheme="minorHAnsi"/>
          <w:bCs/>
          <w:i/>
          <w:szCs w:val="24"/>
        </w:rPr>
        <w:br w:type="page"/>
      </w:r>
    </w:p>
    <w:p w14:paraId="2E583C0B" w14:textId="71F93AD5" w:rsidR="00466550" w:rsidRDefault="00466550" w:rsidP="00AD7A51">
      <w:pPr>
        <w:pStyle w:val="Ttulo3"/>
        <w:rPr>
          <w:rFonts w:eastAsiaTheme="minorHAnsi"/>
          <w:b/>
          <w:i w:val="0"/>
          <w:sz w:val="44"/>
        </w:rPr>
      </w:pPr>
      <w:r>
        <w:rPr>
          <w:rFonts w:eastAsiaTheme="minorHAnsi"/>
          <w:b/>
          <w:i w:val="0"/>
          <w:sz w:val="44"/>
        </w:rPr>
        <w:lastRenderedPageBreak/>
        <w:t>ARQUITETURA DE IMPLANTAÇÃO DO SISTEMA</w:t>
      </w:r>
    </w:p>
    <w:p w14:paraId="0152EB01" w14:textId="77777777" w:rsidR="00466550" w:rsidRDefault="00466550" w:rsidP="00AD7A51">
      <w:pPr>
        <w:pStyle w:val="Ttulo3"/>
        <w:rPr>
          <w:rFonts w:eastAsiaTheme="minorHAnsi"/>
          <w:b/>
          <w:i w:val="0"/>
          <w:sz w:val="44"/>
        </w:rPr>
      </w:pPr>
    </w:p>
    <w:p w14:paraId="15B8E2FE" w14:textId="77B53891" w:rsidR="00466550" w:rsidRDefault="000D0773" w:rsidP="00AD7A51">
      <w:pPr>
        <w:pStyle w:val="Ttulo3"/>
        <w:rPr>
          <w:rFonts w:eastAsiaTheme="minorHAnsi"/>
          <w:b/>
          <w:bCs/>
          <w:i w:val="0"/>
          <w:sz w:val="44"/>
        </w:rPr>
      </w:pPr>
      <w:r>
        <w:rPr>
          <w:rFonts w:eastAsiaTheme="minorHAnsi"/>
          <w:b/>
          <w:bCs/>
          <w:i w:val="0"/>
          <w:noProof/>
          <w:sz w:val="44"/>
        </w:rPr>
        <w:drawing>
          <wp:inline distT="0" distB="0" distL="0" distR="0" wp14:anchorId="4146781E" wp14:editId="7025DDA7">
            <wp:extent cx="6096000" cy="4533900"/>
            <wp:effectExtent l="0" t="0" r="0" b="0"/>
            <wp:docPr id="17045622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4082E" w14:textId="77777777" w:rsidR="00466550" w:rsidRDefault="00466550" w:rsidP="00AD7A51">
      <w:pPr>
        <w:pStyle w:val="Ttulo3"/>
        <w:rPr>
          <w:rFonts w:eastAsiaTheme="minorHAnsi"/>
          <w:b/>
          <w:bCs/>
          <w:i w:val="0"/>
          <w:sz w:val="44"/>
        </w:rPr>
      </w:pPr>
    </w:p>
    <w:p w14:paraId="4BBAD27F" w14:textId="77777777" w:rsidR="00466550" w:rsidRDefault="00466550" w:rsidP="00AD7A51">
      <w:pPr>
        <w:pStyle w:val="Ttulo3"/>
        <w:rPr>
          <w:rFonts w:eastAsiaTheme="minorHAnsi"/>
          <w:b/>
          <w:bCs/>
          <w:i w:val="0"/>
          <w:sz w:val="44"/>
        </w:rPr>
      </w:pPr>
    </w:p>
    <w:p w14:paraId="3EFDEF10" w14:textId="77777777" w:rsidR="005D22F3" w:rsidRDefault="005D22F3" w:rsidP="00AD7A51">
      <w:pPr>
        <w:pStyle w:val="Ttulo3"/>
        <w:rPr>
          <w:rFonts w:eastAsiaTheme="minorHAnsi"/>
          <w:b/>
          <w:bCs/>
          <w:i w:val="0"/>
          <w:sz w:val="44"/>
        </w:rPr>
      </w:pPr>
    </w:p>
    <w:p w14:paraId="32E9D28A" w14:textId="77777777" w:rsidR="005D22F3" w:rsidRDefault="005D22F3" w:rsidP="00AD7A51">
      <w:pPr>
        <w:pStyle w:val="Ttulo3"/>
        <w:rPr>
          <w:rFonts w:eastAsiaTheme="minorHAnsi"/>
          <w:b/>
          <w:bCs/>
          <w:i w:val="0"/>
          <w:sz w:val="44"/>
        </w:rPr>
      </w:pPr>
    </w:p>
    <w:p w14:paraId="2B21B466" w14:textId="77777777" w:rsidR="005D22F3" w:rsidRDefault="005D22F3" w:rsidP="00AD7A51">
      <w:pPr>
        <w:pStyle w:val="Ttulo3"/>
        <w:rPr>
          <w:rFonts w:eastAsiaTheme="minorHAnsi"/>
          <w:b/>
          <w:bCs/>
          <w:i w:val="0"/>
          <w:sz w:val="44"/>
        </w:rPr>
      </w:pPr>
    </w:p>
    <w:p w14:paraId="65B7D4D0" w14:textId="77777777" w:rsidR="005D22F3" w:rsidRDefault="005D22F3" w:rsidP="00AD7A51">
      <w:pPr>
        <w:pStyle w:val="Ttulo3"/>
        <w:rPr>
          <w:rFonts w:eastAsiaTheme="minorHAnsi"/>
          <w:b/>
          <w:bCs/>
          <w:i w:val="0"/>
          <w:sz w:val="44"/>
        </w:rPr>
      </w:pPr>
    </w:p>
    <w:p w14:paraId="2D8F1950" w14:textId="77777777" w:rsidR="005D22F3" w:rsidRDefault="005D22F3" w:rsidP="00AD7A51">
      <w:pPr>
        <w:pStyle w:val="Ttulo3"/>
        <w:rPr>
          <w:rFonts w:eastAsiaTheme="minorHAnsi"/>
          <w:b/>
          <w:bCs/>
          <w:i w:val="0"/>
          <w:sz w:val="44"/>
        </w:rPr>
      </w:pPr>
    </w:p>
    <w:p w14:paraId="790C0251" w14:textId="77777777" w:rsidR="005D22F3" w:rsidRDefault="005D22F3" w:rsidP="00AD7A51">
      <w:pPr>
        <w:pStyle w:val="Ttulo3"/>
        <w:rPr>
          <w:rFonts w:eastAsiaTheme="minorHAnsi"/>
          <w:b/>
          <w:bCs/>
          <w:i w:val="0"/>
          <w:sz w:val="44"/>
        </w:rPr>
      </w:pPr>
    </w:p>
    <w:p w14:paraId="0EE82C48" w14:textId="77777777" w:rsidR="005D22F3" w:rsidRDefault="005D22F3" w:rsidP="00AD7A51">
      <w:pPr>
        <w:pStyle w:val="Ttulo3"/>
        <w:rPr>
          <w:rFonts w:eastAsiaTheme="minorHAnsi"/>
          <w:b/>
          <w:bCs/>
          <w:i w:val="0"/>
          <w:sz w:val="44"/>
        </w:rPr>
      </w:pPr>
    </w:p>
    <w:p w14:paraId="26C45A4D" w14:textId="77777777" w:rsidR="005D22F3" w:rsidRDefault="005D22F3" w:rsidP="00AD7A51">
      <w:pPr>
        <w:pStyle w:val="Ttulo3"/>
        <w:rPr>
          <w:rFonts w:eastAsiaTheme="minorHAnsi"/>
          <w:b/>
          <w:bCs/>
          <w:i w:val="0"/>
          <w:sz w:val="44"/>
        </w:rPr>
      </w:pPr>
    </w:p>
    <w:p w14:paraId="13CE7F52" w14:textId="77777777" w:rsidR="005D22F3" w:rsidRDefault="005D22F3" w:rsidP="00AD7A51">
      <w:pPr>
        <w:pStyle w:val="Ttulo3"/>
        <w:rPr>
          <w:rFonts w:eastAsiaTheme="minorHAnsi"/>
          <w:b/>
          <w:bCs/>
          <w:i w:val="0"/>
          <w:sz w:val="44"/>
        </w:rPr>
      </w:pPr>
    </w:p>
    <w:p w14:paraId="12B895F9" w14:textId="77777777" w:rsidR="005D22F3" w:rsidRDefault="005D22F3" w:rsidP="00AD7A51">
      <w:pPr>
        <w:pStyle w:val="Ttulo3"/>
        <w:rPr>
          <w:rFonts w:eastAsiaTheme="minorHAnsi"/>
          <w:b/>
          <w:bCs/>
          <w:i w:val="0"/>
          <w:sz w:val="44"/>
        </w:rPr>
      </w:pPr>
    </w:p>
    <w:p w14:paraId="7581657D" w14:textId="77777777" w:rsidR="005D22F3" w:rsidRDefault="005D22F3" w:rsidP="00AD7A51">
      <w:pPr>
        <w:pStyle w:val="Ttulo3"/>
        <w:rPr>
          <w:rFonts w:eastAsiaTheme="minorHAnsi"/>
          <w:b/>
          <w:bCs/>
          <w:i w:val="0"/>
          <w:sz w:val="44"/>
        </w:rPr>
      </w:pPr>
    </w:p>
    <w:p w14:paraId="5C49FBB3" w14:textId="3B2E2D01" w:rsidR="00426FCD" w:rsidRDefault="00426FCD" w:rsidP="00AD7A51">
      <w:pPr>
        <w:pStyle w:val="Ttulo3"/>
        <w:rPr>
          <w:rFonts w:eastAsiaTheme="minorHAnsi"/>
          <w:b/>
          <w:bCs/>
          <w:i w:val="0"/>
          <w:sz w:val="44"/>
        </w:rPr>
      </w:pPr>
      <w:r>
        <w:rPr>
          <w:rFonts w:eastAsiaTheme="minorHAnsi"/>
          <w:b/>
          <w:bCs/>
          <w:i w:val="0"/>
          <w:sz w:val="44"/>
        </w:rPr>
        <w:lastRenderedPageBreak/>
        <w:t>ARQUITETURA LÓGICA DO SISTEMA</w:t>
      </w:r>
    </w:p>
    <w:p w14:paraId="75D6B810" w14:textId="21D40395" w:rsidR="00435288" w:rsidRDefault="00435288" w:rsidP="00AD7A51">
      <w:pPr>
        <w:pStyle w:val="Ttulo3"/>
        <w:rPr>
          <w:rFonts w:eastAsiaTheme="minorHAnsi"/>
          <w:b/>
          <w:i w:val="0"/>
          <w:sz w:val="52"/>
        </w:rPr>
      </w:pPr>
    </w:p>
    <w:p w14:paraId="048939EB" w14:textId="06D9DAFA" w:rsidR="00426FCD" w:rsidRDefault="00435288" w:rsidP="00AD7A51">
      <w:pPr>
        <w:pStyle w:val="Ttulo3"/>
        <w:rPr>
          <w:rFonts w:eastAsiaTheme="minorHAnsi"/>
          <w:b/>
          <w:i w:val="0"/>
          <w:sz w:val="52"/>
        </w:rPr>
      </w:pPr>
      <w:r>
        <w:rPr>
          <w:rFonts w:eastAsiaTheme="minorHAnsi"/>
          <w:b/>
          <w:i w:val="0"/>
          <w:noProof/>
          <w:sz w:val="52"/>
          <w:lang w:eastAsia="pt-BR"/>
        </w:rPr>
        <w:drawing>
          <wp:inline distT="0" distB="0" distL="0" distR="0" wp14:anchorId="6FD2AF66" wp14:editId="6EB25D58">
            <wp:extent cx="3530600" cy="2313940"/>
            <wp:effectExtent l="0" t="0" r="0" b="0"/>
            <wp:docPr id="4" name="Imagem 4" descr="C:\Users\Vinicius\Downloads\Diagrama SAPDI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\Downloads\Diagrama SAPDI.drawio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8CAF1" w14:textId="77777777" w:rsidR="00426FCD" w:rsidRDefault="00426FCD" w:rsidP="00AD7A51">
      <w:pPr>
        <w:pStyle w:val="Ttulo3"/>
        <w:rPr>
          <w:rFonts w:eastAsiaTheme="minorHAnsi"/>
          <w:b/>
          <w:i w:val="0"/>
          <w:sz w:val="44"/>
          <w:szCs w:val="44"/>
        </w:rPr>
      </w:pPr>
    </w:p>
    <w:p w14:paraId="42777DEC" w14:textId="6E6D0484" w:rsidR="00435288" w:rsidRDefault="00435288" w:rsidP="00435288">
      <w:pPr>
        <w:pStyle w:val="NormalWeb"/>
        <w:spacing w:before="0" w:beforeAutospacing="0" w:after="0" w:afterAutospacing="0"/>
        <w:rPr>
          <w:rFonts w:ascii="Calibri" w:hAnsi="Calibri" w:cs="Segoe UI"/>
          <w:color w:val="111111"/>
        </w:rPr>
      </w:pPr>
      <w:r w:rsidRPr="00435288">
        <w:rPr>
          <w:rStyle w:val="Forte"/>
          <w:rFonts w:ascii="Calibri" w:hAnsi="Calibri" w:cs="Segoe UI"/>
          <w:color w:val="111111"/>
        </w:rPr>
        <w:t>Model</w:t>
      </w:r>
      <w:r w:rsidRPr="00435288">
        <w:rPr>
          <w:rFonts w:ascii="Calibri" w:hAnsi="Calibri" w:cs="Segoe UI"/>
          <w:color w:val="111111"/>
        </w:rPr>
        <w:t>: O Model é a representação dos dados do sistema. Ele é responsável por obter, armazenar e atualizar as informações</w:t>
      </w:r>
      <w:r>
        <w:rPr>
          <w:rFonts w:ascii="Calibri" w:hAnsi="Calibri" w:cs="Segoe UI"/>
          <w:color w:val="111111"/>
        </w:rPr>
        <w:t xml:space="preserve"> de um objeto.</w:t>
      </w:r>
    </w:p>
    <w:p w14:paraId="2FC0DB08" w14:textId="77777777" w:rsidR="00435288" w:rsidRPr="00435288" w:rsidRDefault="00435288" w:rsidP="00435288">
      <w:pPr>
        <w:pStyle w:val="NormalWeb"/>
        <w:spacing w:before="0" w:beforeAutospacing="0" w:after="0" w:afterAutospacing="0"/>
        <w:rPr>
          <w:rFonts w:ascii="Calibri" w:hAnsi="Calibri" w:cs="Segoe UI"/>
          <w:color w:val="111111"/>
        </w:rPr>
      </w:pPr>
    </w:p>
    <w:p w14:paraId="7D268FA3" w14:textId="299E8913" w:rsidR="00435288" w:rsidRDefault="00435288" w:rsidP="00435288">
      <w:pPr>
        <w:pStyle w:val="NormalWeb"/>
        <w:spacing w:before="0" w:beforeAutospacing="0" w:after="0" w:afterAutospacing="0"/>
        <w:rPr>
          <w:rFonts w:ascii="Calibri" w:hAnsi="Calibri" w:cs="Segoe UI"/>
          <w:color w:val="111111"/>
        </w:rPr>
      </w:pPr>
      <w:proofErr w:type="spellStart"/>
      <w:r w:rsidRPr="00435288">
        <w:rPr>
          <w:rStyle w:val="Forte"/>
          <w:rFonts w:ascii="Calibri" w:hAnsi="Calibri" w:cs="Segoe UI"/>
          <w:color w:val="111111"/>
        </w:rPr>
        <w:t>View</w:t>
      </w:r>
      <w:proofErr w:type="spellEnd"/>
      <w:r w:rsidRPr="00435288">
        <w:rPr>
          <w:rFonts w:ascii="Calibri" w:hAnsi="Calibri" w:cs="Segoe UI"/>
          <w:color w:val="111111"/>
        </w:rPr>
        <w:t xml:space="preserve">: A </w:t>
      </w:r>
      <w:proofErr w:type="spellStart"/>
      <w:r w:rsidRPr="00435288">
        <w:rPr>
          <w:rFonts w:ascii="Calibri" w:hAnsi="Calibri" w:cs="Segoe UI"/>
          <w:color w:val="111111"/>
        </w:rPr>
        <w:t>View</w:t>
      </w:r>
      <w:proofErr w:type="spellEnd"/>
      <w:r w:rsidRPr="00435288">
        <w:rPr>
          <w:rFonts w:ascii="Calibri" w:hAnsi="Calibri" w:cs="Segoe UI"/>
          <w:color w:val="111111"/>
        </w:rPr>
        <w:t xml:space="preserve"> é a interface do usuário. Ela exibe os dados ao usuário </w:t>
      </w:r>
      <w:proofErr w:type="gramStart"/>
      <w:r w:rsidRPr="00435288">
        <w:rPr>
          <w:rFonts w:ascii="Calibri" w:hAnsi="Calibri" w:cs="Segoe UI"/>
          <w:color w:val="111111"/>
        </w:rPr>
        <w:t>e também</w:t>
      </w:r>
      <w:proofErr w:type="gramEnd"/>
      <w:r w:rsidRPr="00435288">
        <w:rPr>
          <w:rFonts w:ascii="Calibri" w:hAnsi="Calibri" w:cs="Segoe UI"/>
          <w:color w:val="111111"/>
        </w:rPr>
        <w:t xml:space="preserve"> coleta as entradas do usuário. </w:t>
      </w:r>
      <w:r>
        <w:rPr>
          <w:rFonts w:ascii="Calibri" w:hAnsi="Calibri" w:cs="Segoe UI"/>
          <w:color w:val="111111"/>
        </w:rPr>
        <w:t>A</w:t>
      </w:r>
      <w:r w:rsidRPr="00435288">
        <w:rPr>
          <w:rFonts w:ascii="Calibri" w:hAnsi="Calibri" w:cs="Segoe UI"/>
          <w:color w:val="111111"/>
        </w:rPr>
        <w:t xml:space="preserve"> </w:t>
      </w:r>
      <w:proofErr w:type="spellStart"/>
      <w:r w:rsidRPr="00435288">
        <w:rPr>
          <w:rFonts w:ascii="Calibri" w:hAnsi="Calibri" w:cs="Segoe UI"/>
          <w:color w:val="111111"/>
        </w:rPr>
        <w:t>View</w:t>
      </w:r>
      <w:proofErr w:type="spellEnd"/>
      <w:r w:rsidRPr="00435288">
        <w:rPr>
          <w:rFonts w:ascii="Calibri" w:hAnsi="Calibri" w:cs="Segoe UI"/>
          <w:color w:val="111111"/>
        </w:rPr>
        <w:t xml:space="preserve"> </w:t>
      </w:r>
      <w:r>
        <w:rPr>
          <w:rFonts w:ascii="Calibri" w:hAnsi="Calibri" w:cs="Segoe UI"/>
          <w:color w:val="111111"/>
        </w:rPr>
        <w:t>é</w:t>
      </w:r>
      <w:r w:rsidRPr="00435288">
        <w:rPr>
          <w:rFonts w:ascii="Calibri" w:hAnsi="Calibri" w:cs="Segoe UI"/>
          <w:color w:val="111111"/>
        </w:rPr>
        <w:t xml:space="preserve"> composta por páginas </w:t>
      </w:r>
      <w:r>
        <w:rPr>
          <w:rFonts w:ascii="Calibri" w:hAnsi="Calibri" w:cs="Segoe UI"/>
          <w:color w:val="111111"/>
        </w:rPr>
        <w:t xml:space="preserve">JSF, </w:t>
      </w:r>
      <w:r w:rsidRPr="00435288">
        <w:rPr>
          <w:rFonts w:ascii="Calibri" w:hAnsi="Calibri" w:cs="Segoe UI"/>
          <w:color w:val="111111"/>
        </w:rPr>
        <w:t>HTML e CSS.</w:t>
      </w:r>
    </w:p>
    <w:p w14:paraId="41FD73D9" w14:textId="77777777" w:rsidR="00435288" w:rsidRPr="00435288" w:rsidRDefault="00435288" w:rsidP="00435288">
      <w:pPr>
        <w:pStyle w:val="NormalWeb"/>
        <w:spacing w:before="0" w:beforeAutospacing="0" w:after="0" w:afterAutospacing="0"/>
        <w:rPr>
          <w:rFonts w:ascii="Calibri" w:hAnsi="Calibri" w:cs="Segoe UI"/>
          <w:color w:val="111111"/>
        </w:rPr>
      </w:pPr>
    </w:p>
    <w:p w14:paraId="4B61564D" w14:textId="7AED52F8" w:rsidR="00435288" w:rsidRDefault="00435288" w:rsidP="00435288">
      <w:pPr>
        <w:pStyle w:val="NormalWeb"/>
        <w:spacing w:before="0" w:beforeAutospacing="0" w:after="0" w:afterAutospacing="0"/>
        <w:rPr>
          <w:rFonts w:ascii="Calibri" w:hAnsi="Calibri" w:cs="Segoe UI"/>
          <w:color w:val="111111"/>
        </w:rPr>
      </w:pPr>
      <w:proofErr w:type="spellStart"/>
      <w:r w:rsidRPr="00435288">
        <w:rPr>
          <w:rStyle w:val="Forte"/>
          <w:rFonts w:ascii="Calibri" w:hAnsi="Calibri" w:cs="Segoe UI"/>
          <w:color w:val="111111"/>
        </w:rPr>
        <w:t>Controller</w:t>
      </w:r>
      <w:proofErr w:type="spellEnd"/>
      <w:r w:rsidRPr="00435288">
        <w:rPr>
          <w:rFonts w:ascii="Calibri" w:hAnsi="Calibri" w:cs="Segoe UI"/>
          <w:color w:val="111111"/>
        </w:rPr>
        <w:t xml:space="preserve">: O </w:t>
      </w:r>
      <w:proofErr w:type="spellStart"/>
      <w:r w:rsidRPr="00435288">
        <w:rPr>
          <w:rFonts w:ascii="Calibri" w:hAnsi="Calibri" w:cs="Segoe UI"/>
          <w:color w:val="111111"/>
        </w:rPr>
        <w:t>Controller</w:t>
      </w:r>
      <w:proofErr w:type="spellEnd"/>
      <w:r w:rsidRPr="00435288">
        <w:rPr>
          <w:rFonts w:ascii="Calibri" w:hAnsi="Calibri" w:cs="Segoe UI"/>
          <w:color w:val="111111"/>
        </w:rPr>
        <w:t xml:space="preserve"> atua como um intermediário entre o Model e a </w:t>
      </w:r>
      <w:proofErr w:type="spellStart"/>
      <w:r w:rsidRPr="00435288">
        <w:rPr>
          <w:rFonts w:ascii="Calibri" w:hAnsi="Calibri" w:cs="Segoe UI"/>
          <w:color w:val="111111"/>
        </w:rPr>
        <w:t>View</w:t>
      </w:r>
      <w:proofErr w:type="spellEnd"/>
      <w:r w:rsidRPr="00435288">
        <w:rPr>
          <w:rFonts w:ascii="Calibri" w:hAnsi="Calibri" w:cs="Segoe UI"/>
          <w:color w:val="111111"/>
        </w:rPr>
        <w:t xml:space="preserve">. Ele processa todas as solicitações do usuário, interage com o Model </w:t>
      </w:r>
      <w:r>
        <w:rPr>
          <w:rFonts w:ascii="Calibri" w:hAnsi="Calibri" w:cs="Segoe UI"/>
          <w:color w:val="111111"/>
        </w:rPr>
        <w:t xml:space="preserve">e </w:t>
      </w:r>
      <w:proofErr w:type="spellStart"/>
      <w:r>
        <w:rPr>
          <w:rFonts w:ascii="Calibri" w:hAnsi="Calibri" w:cs="Segoe UI"/>
          <w:color w:val="111111"/>
        </w:rPr>
        <w:t>ControllerDAO</w:t>
      </w:r>
      <w:proofErr w:type="spellEnd"/>
      <w:r>
        <w:rPr>
          <w:rFonts w:ascii="Calibri" w:hAnsi="Calibri" w:cs="Segoe UI"/>
          <w:color w:val="111111"/>
        </w:rPr>
        <w:t xml:space="preserve"> </w:t>
      </w:r>
      <w:r w:rsidRPr="00435288">
        <w:rPr>
          <w:rFonts w:ascii="Calibri" w:hAnsi="Calibri" w:cs="Segoe UI"/>
          <w:color w:val="111111"/>
        </w:rPr>
        <w:t xml:space="preserve">para obter ou alterar dados e atualiza a </w:t>
      </w:r>
      <w:proofErr w:type="spellStart"/>
      <w:r w:rsidRPr="00435288">
        <w:rPr>
          <w:rFonts w:ascii="Calibri" w:hAnsi="Calibri" w:cs="Segoe UI"/>
          <w:color w:val="111111"/>
        </w:rPr>
        <w:t>View</w:t>
      </w:r>
      <w:proofErr w:type="spellEnd"/>
      <w:r w:rsidRPr="00435288">
        <w:rPr>
          <w:rFonts w:ascii="Calibri" w:hAnsi="Calibri" w:cs="Segoe UI"/>
          <w:color w:val="111111"/>
        </w:rPr>
        <w:t xml:space="preserve"> de acordo.</w:t>
      </w:r>
    </w:p>
    <w:p w14:paraId="4D7E5F22" w14:textId="77777777" w:rsidR="00435288" w:rsidRPr="00435288" w:rsidRDefault="00435288" w:rsidP="00435288">
      <w:pPr>
        <w:pStyle w:val="NormalWeb"/>
        <w:spacing w:before="0" w:beforeAutospacing="0" w:after="0" w:afterAutospacing="0"/>
        <w:rPr>
          <w:rFonts w:ascii="Calibri" w:hAnsi="Calibri" w:cs="Segoe UI"/>
          <w:color w:val="111111"/>
        </w:rPr>
      </w:pPr>
    </w:p>
    <w:p w14:paraId="7038AC00" w14:textId="6CFDB821" w:rsidR="00435288" w:rsidRPr="00435288" w:rsidRDefault="00435288" w:rsidP="00435288">
      <w:pPr>
        <w:pStyle w:val="NormalWeb"/>
        <w:spacing w:before="0" w:beforeAutospacing="0" w:after="0" w:afterAutospacing="0"/>
        <w:rPr>
          <w:rFonts w:ascii="Calibri" w:hAnsi="Calibri" w:cs="Segoe UI"/>
          <w:color w:val="111111"/>
        </w:rPr>
      </w:pPr>
      <w:proofErr w:type="spellStart"/>
      <w:r>
        <w:rPr>
          <w:rStyle w:val="Forte"/>
          <w:rFonts w:ascii="Calibri" w:hAnsi="Calibri" w:cs="Segoe UI"/>
          <w:color w:val="111111"/>
        </w:rPr>
        <w:t>Controller</w:t>
      </w:r>
      <w:r w:rsidRPr="00435288">
        <w:rPr>
          <w:rStyle w:val="Forte"/>
          <w:rFonts w:ascii="Calibri" w:hAnsi="Calibri" w:cs="Segoe UI"/>
          <w:color w:val="111111"/>
        </w:rPr>
        <w:t>DAO</w:t>
      </w:r>
      <w:proofErr w:type="spellEnd"/>
      <w:r w:rsidRPr="00435288">
        <w:rPr>
          <w:rStyle w:val="Forte"/>
          <w:rFonts w:ascii="Calibri" w:hAnsi="Calibri" w:cs="Segoe UI"/>
          <w:color w:val="111111"/>
        </w:rPr>
        <w:t xml:space="preserve"> (Data Access </w:t>
      </w:r>
      <w:proofErr w:type="spellStart"/>
      <w:r w:rsidRPr="00435288">
        <w:rPr>
          <w:rStyle w:val="Forte"/>
          <w:rFonts w:ascii="Calibri" w:hAnsi="Calibri" w:cs="Segoe UI"/>
          <w:color w:val="111111"/>
        </w:rPr>
        <w:t>Object</w:t>
      </w:r>
      <w:proofErr w:type="spellEnd"/>
      <w:r w:rsidRPr="00435288">
        <w:rPr>
          <w:rStyle w:val="Forte"/>
          <w:rFonts w:ascii="Calibri" w:hAnsi="Calibri" w:cs="Segoe UI"/>
          <w:color w:val="111111"/>
        </w:rPr>
        <w:t>)</w:t>
      </w:r>
      <w:r w:rsidRPr="00435288">
        <w:rPr>
          <w:rFonts w:ascii="Calibri" w:hAnsi="Calibri" w:cs="Segoe UI"/>
          <w:color w:val="111111"/>
        </w:rPr>
        <w:t>: O DAO é uma interface entre o Model e o banco de dados. Ele contém métodos específicos para buscar, salvar, atualizar e excluir dados no banco de dados. Isso abstrai os detalhes do banco de dados do Model.</w:t>
      </w:r>
    </w:p>
    <w:p w14:paraId="492B68A5" w14:textId="5E7CA1F9" w:rsidR="00435288" w:rsidRPr="00435288" w:rsidRDefault="00435288" w:rsidP="00435288">
      <w:pPr>
        <w:pStyle w:val="NormalWeb"/>
        <w:spacing w:before="180" w:beforeAutospacing="0" w:after="0" w:afterAutospacing="0"/>
        <w:rPr>
          <w:rFonts w:ascii="Calibri" w:hAnsi="Calibri" w:cs="Segoe UI"/>
          <w:color w:val="111111"/>
        </w:rPr>
      </w:pPr>
      <w:r w:rsidRPr="00435288">
        <w:rPr>
          <w:rFonts w:ascii="Calibri" w:hAnsi="Calibri" w:cs="Segoe UI"/>
          <w:color w:val="111111"/>
        </w:rPr>
        <w:t xml:space="preserve">Em resumo, em uma solicitação típica, o </w:t>
      </w:r>
      <w:proofErr w:type="spellStart"/>
      <w:r w:rsidRPr="00435288">
        <w:rPr>
          <w:rFonts w:ascii="Calibri" w:hAnsi="Calibri" w:cs="Segoe UI"/>
          <w:color w:val="111111"/>
        </w:rPr>
        <w:t>Controller</w:t>
      </w:r>
      <w:proofErr w:type="spellEnd"/>
      <w:r w:rsidRPr="00435288">
        <w:rPr>
          <w:rFonts w:ascii="Calibri" w:hAnsi="Calibri" w:cs="Segoe UI"/>
          <w:color w:val="111111"/>
        </w:rPr>
        <w:t xml:space="preserve"> recebe a solicitação do usuário, interage com o Model através do </w:t>
      </w:r>
      <w:proofErr w:type="spellStart"/>
      <w:r>
        <w:rPr>
          <w:rFonts w:ascii="Calibri" w:hAnsi="Calibri" w:cs="Segoe UI"/>
          <w:color w:val="111111"/>
        </w:rPr>
        <w:t>Controller</w:t>
      </w:r>
      <w:r w:rsidRPr="00435288">
        <w:rPr>
          <w:rFonts w:ascii="Calibri" w:hAnsi="Calibri" w:cs="Segoe UI"/>
          <w:color w:val="111111"/>
        </w:rPr>
        <w:t>DAO</w:t>
      </w:r>
      <w:proofErr w:type="spellEnd"/>
      <w:r w:rsidRPr="00435288">
        <w:rPr>
          <w:rFonts w:ascii="Calibri" w:hAnsi="Calibri" w:cs="Segoe UI"/>
          <w:color w:val="111111"/>
        </w:rPr>
        <w:t xml:space="preserve"> conforme necessário, e então envia os dados para a </w:t>
      </w:r>
      <w:proofErr w:type="spellStart"/>
      <w:r w:rsidRPr="00435288">
        <w:rPr>
          <w:rFonts w:ascii="Calibri" w:hAnsi="Calibri" w:cs="Segoe UI"/>
          <w:color w:val="111111"/>
        </w:rPr>
        <w:t>View</w:t>
      </w:r>
      <w:proofErr w:type="spellEnd"/>
      <w:r w:rsidRPr="00435288">
        <w:rPr>
          <w:rFonts w:ascii="Calibri" w:hAnsi="Calibri" w:cs="Segoe UI"/>
          <w:color w:val="111111"/>
        </w:rPr>
        <w:t xml:space="preserve"> para serem exibidos ao usuário.</w:t>
      </w:r>
    </w:p>
    <w:p w14:paraId="57206D3D" w14:textId="77777777" w:rsidR="00426FCD" w:rsidRDefault="00426FCD" w:rsidP="00AD7A51">
      <w:pPr>
        <w:pStyle w:val="Ttulo3"/>
        <w:rPr>
          <w:rFonts w:eastAsiaTheme="minorHAnsi"/>
          <w:b/>
          <w:i w:val="0"/>
          <w:sz w:val="44"/>
          <w:szCs w:val="44"/>
        </w:rPr>
      </w:pPr>
    </w:p>
    <w:p w14:paraId="11277AAE" w14:textId="77777777" w:rsidR="005D22F3" w:rsidRDefault="005D22F3" w:rsidP="00AD7A51">
      <w:pPr>
        <w:pStyle w:val="Ttulo3"/>
        <w:rPr>
          <w:rFonts w:eastAsiaTheme="minorHAnsi"/>
          <w:b/>
          <w:i w:val="0"/>
          <w:sz w:val="44"/>
        </w:rPr>
      </w:pPr>
    </w:p>
    <w:p w14:paraId="5DD88D0C" w14:textId="77777777" w:rsidR="005D22F3" w:rsidRDefault="005D22F3" w:rsidP="00AD7A51">
      <w:pPr>
        <w:pStyle w:val="Ttulo3"/>
        <w:rPr>
          <w:rFonts w:eastAsiaTheme="minorHAnsi"/>
          <w:b/>
          <w:i w:val="0"/>
          <w:sz w:val="44"/>
        </w:rPr>
      </w:pPr>
    </w:p>
    <w:p w14:paraId="61C5A8EB" w14:textId="77777777" w:rsidR="005D22F3" w:rsidRDefault="005D22F3" w:rsidP="00AD7A51">
      <w:pPr>
        <w:pStyle w:val="Ttulo3"/>
        <w:rPr>
          <w:rFonts w:eastAsiaTheme="minorHAnsi"/>
          <w:b/>
          <w:i w:val="0"/>
          <w:sz w:val="44"/>
        </w:rPr>
      </w:pPr>
    </w:p>
    <w:p w14:paraId="0EF7009C" w14:textId="77777777" w:rsidR="005D22F3" w:rsidRDefault="005D22F3" w:rsidP="00AD7A51">
      <w:pPr>
        <w:pStyle w:val="Ttulo3"/>
        <w:rPr>
          <w:rFonts w:eastAsiaTheme="minorHAnsi"/>
          <w:b/>
          <w:i w:val="0"/>
          <w:sz w:val="44"/>
        </w:rPr>
      </w:pPr>
    </w:p>
    <w:p w14:paraId="3AC682F4" w14:textId="77777777" w:rsidR="005D22F3" w:rsidRDefault="005D22F3" w:rsidP="00AD7A51">
      <w:pPr>
        <w:pStyle w:val="Ttulo3"/>
        <w:rPr>
          <w:rFonts w:eastAsiaTheme="minorHAnsi"/>
          <w:b/>
          <w:i w:val="0"/>
          <w:sz w:val="44"/>
        </w:rPr>
      </w:pPr>
    </w:p>
    <w:p w14:paraId="2252E669" w14:textId="77777777" w:rsidR="005D22F3" w:rsidRDefault="005D22F3" w:rsidP="00AD7A51">
      <w:pPr>
        <w:pStyle w:val="Ttulo3"/>
        <w:rPr>
          <w:rFonts w:eastAsiaTheme="minorHAnsi"/>
          <w:b/>
          <w:i w:val="0"/>
          <w:sz w:val="44"/>
        </w:rPr>
      </w:pPr>
    </w:p>
    <w:p w14:paraId="28523A0E" w14:textId="77777777" w:rsidR="005D22F3" w:rsidRDefault="005D22F3" w:rsidP="00AD7A51">
      <w:pPr>
        <w:pStyle w:val="Ttulo3"/>
        <w:rPr>
          <w:rFonts w:eastAsiaTheme="minorHAnsi"/>
          <w:b/>
          <w:i w:val="0"/>
          <w:sz w:val="44"/>
        </w:rPr>
      </w:pPr>
    </w:p>
    <w:p w14:paraId="3484F81B" w14:textId="77777777" w:rsidR="005D22F3" w:rsidRDefault="005D22F3" w:rsidP="00AD7A51">
      <w:pPr>
        <w:pStyle w:val="Ttulo3"/>
        <w:rPr>
          <w:rFonts w:eastAsiaTheme="minorHAnsi"/>
          <w:b/>
          <w:i w:val="0"/>
          <w:sz w:val="44"/>
        </w:rPr>
      </w:pPr>
    </w:p>
    <w:p w14:paraId="50FE0311" w14:textId="1A7924C9" w:rsidR="00426FCD" w:rsidRDefault="00426FCD" w:rsidP="00AD7A51">
      <w:pPr>
        <w:pStyle w:val="Ttulo3"/>
        <w:rPr>
          <w:rFonts w:eastAsiaTheme="minorHAnsi"/>
          <w:b/>
          <w:i w:val="0"/>
          <w:sz w:val="44"/>
        </w:rPr>
      </w:pPr>
      <w:r>
        <w:rPr>
          <w:rFonts w:eastAsiaTheme="minorHAnsi"/>
          <w:b/>
          <w:i w:val="0"/>
          <w:sz w:val="44"/>
        </w:rPr>
        <w:lastRenderedPageBreak/>
        <w:t>MODELO LÓGICO DO BANCO DE DADOS</w:t>
      </w:r>
    </w:p>
    <w:p w14:paraId="7180269A" w14:textId="77777777" w:rsidR="00E80257" w:rsidRDefault="00E80257" w:rsidP="00AD7A51">
      <w:pPr>
        <w:pStyle w:val="Ttulo3"/>
        <w:rPr>
          <w:rFonts w:eastAsiaTheme="minorHAnsi"/>
          <w:b/>
          <w:i w:val="0"/>
          <w:sz w:val="44"/>
          <w:szCs w:val="44"/>
        </w:rPr>
      </w:pPr>
    </w:p>
    <w:p w14:paraId="053AFE64" w14:textId="6EF35C7A" w:rsidR="00426FCD" w:rsidRDefault="00640DBE" w:rsidP="00AD7A51">
      <w:pPr>
        <w:pStyle w:val="Ttulo3"/>
        <w:rPr>
          <w:rFonts w:eastAsiaTheme="minorHAnsi"/>
          <w:b/>
          <w:i w:val="0"/>
          <w:sz w:val="44"/>
          <w:szCs w:val="44"/>
        </w:rPr>
      </w:pPr>
      <w:r>
        <w:rPr>
          <w:rFonts w:eastAsiaTheme="minorHAnsi"/>
          <w:b/>
          <w:i w:val="0"/>
          <w:noProof/>
          <w:sz w:val="44"/>
          <w:szCs w:val="44"/>
          <w:lang w:eastAsia="pt-BR"/>
        </w:rPr>
        <w:drawing>
          <wp:inline distT="0" distB="0" distL="0" distR="0" wp14:anchorId="092F9D86" wp14:editId="34C092E0">
            <wp:extent cx="6097270" cy="5806440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delo_dados_pd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C5F9" w14:textId="77777777" w:rsidR="00426FCD" w:rsidRDefault="00426FCD" w:rsidP="00AD7A51">
      <w:pPr>
        <w:pStyle w:val="Ttulo3"/>
        <w:rPr>
          <w:rFonts w:eastAsiaTheme="minorHAnsi"/>
          <w:b/>
          <w:i w:val="0"/>
          <w:sz w:val="44"/>
          <w:szCs w:val="44"/>
        </w:rPr>
      </w:pPr>
    </w:p>
    <w:p w14:paraId="4B14581C" w14:textId="77777777" w:rsidR="005D22F3" w:rsidRDefault="005D22F3" w:rsidP="00AD7A51">
      <w:pPr>
        <w:pStyle w:val="Ttulo3"/>
        <w:rPr>
          <w:rFonts w:eastAsiaTheme="minorHAnsi"/>
          <w:b/>
          <w:i w:val="0"/>
          <w:sz w:val="44"/>
          <w:szCs w:val="44"/>
        </w:rPr>
      </w:pPr>
    </w:p>
    <w:p w14:paraId="34A84AF3" w14:textId="77777777" w:rsidR="005D22F3" w:rsidRDefault="005D22F3" w:rsidP="00AD7A51">
      <w:pPr>
        <w:pStyle w:val="Ttulo3"/>
        <w:rPr>
          <w:rFonts w:eastAsiaTheme="minorHAnsi"/>
          <w:b/>
          <w:i w:val="0"/>
          <w:sz w:val="44"/>
          <w:szCs w:val="44"/>
        </w:rPr>
      </w:pPr>
    </w:p>
    <w:p w14:paraId="0E4A37F4" w14:textId="77777777" w:rsidR="005D22F3" w:rsidRDefault="005D22F3" w:rsidP="00AD7A51">
      <w:pPr>
        <w:pStyle w:val="Ttulo3"/>
        <w:rPr>
          <w:rFonts w:eastAsiaTheme="minorHAnsi"/>
          <w:b/>
          <w:i w:val="0"/>
          <w:sz w:val="44"/>
          <w:szCs w:val="44"/>
        </w:rPr>
      </w:pPr>
    </w:p>
    <w:p w14:paraId="730D1195" w14:textId="77777777" w:rsidR="005D22F3" w:rsidRDefault="005D22F3" w:rsidP="00AD7A51">
      <w:pPr>
        <w:pStyle w:val="Ttulo3"/>
        <w:rPr>
          <w:rFonts w:eastAsiaTheme="minorHAnsi"/>
          <w:b/>
          <w:i w:val="0"/>
          <w:sz w:val="44"/>
          <w:szCs w:val="44"/>
        </w:rPr>
      </w:pPr>
    </w:p>
    <w:p w14:paraId="52AB1CE6" w14:textId="77777777" w:rsidR="005D22F3" w:rsidRDefault="005D22F3" w:rsidP="00AD7A51">
      <w:pPr>
        <w:pStyle w:val="Ttulo3"/>
        <w:rPr>
          <w:rFonts w:eastAsiaTheme="minorHAnsi"/>
          <w:b/>
          <w:i w:val="0"/>
          <w:sz w:val="44"/>
          <w:szCs w:val="44"/>
        </w:rPr>
      </w:pPr>
    </w:p>
    <w:p w14:paraId="35848940" w14:textId="77777777" w:rsidR="005D22F3" w:rsidRDefault="005D22F3" w:rsidP="00AD7A51">
      <w:pPr>
        <w:pStyle w:val="Ttulo3"/>
        <w:rPr>
          <w:rFonts w:eastAsiaTheme="minorHAnsi"/>
          <w:b/>
          <w:i w:val="0"/>
          <w:sz w:val="44"/>
          <w:szCs w:val="44"/>
        </w:rPr>
      </w:pPr>
    </w:p>
    <w:p w14:paraId="02ECF1E1" w14:textId="77777777" w:rsidR="005D22F3" w:rsidRDefault="005D22F3" w:rsidP="00AD7A51">
      <w:pPr>
        <w:pStyle w:val="Ttulo3"/>
        <w:rPr>
          <w:rFonts w:eastAsiaTheme="minorHAnsi"/>
          <w:b/>
          <w:i w:val="0"/>
          <w:sz w:val="44"/>
          <w:szCs w:val="44"/>
        </w:rPr>
      </w:pPr>
    </w:p>
    <w:p w14:paraId="434D60C3" w14:textId="77777777" w:rsidR="005D22F3" w:rsidRDefault="005D22F3" w:rsidP="00AD7A51">
      <w:pPr>
        <w:pStyle w:val="Ttulo3"/>
        <w:rPr>
          <w:rFonts w:eastAsiaTheme="minorHAnsi"/>
          <w:b/>
          <w:i w:val="0"/>
          <w:sz w:val="44"/>
          <w:szCs w:val="44"/>
        </w:rPr>
      </w:pPr>
    </w:p>
    <w:p w14:paraId="31CB1DA6" w14:textId="68E56480" w:rsidR="00AD7A51" w:rsidRPr="00426FCD" w:rsidRDefault="00AD7A51" w:rsidP="00AD7A51">
      <w:pPr>
        <w:pStyle w:val="Ttulo3"/>
        <w:rPr>
          <w:rFonts w:eastAsiaTheme="minorHAnsi"/>
          <w:b/>
          <w:i w:val="0"/>
          <w:sz w:val="44"/>
          <w:szCs w:val="44"/>
        </w:rPr>
      </w:pPr>
      <w:r w:rsidRPr="00426FCD">
        <w:rPr>
          <w:rFonts w:eastAsiaTheme="minorHAnsi"/>
          <w:b/>
          <w:i w:val="0"/>
          <w:sz w:val="44"/>
          <w:szCs w:val="44"/>
        </w:rPr>
        <w:lastRenderedPageBreak/>
        <w:t>PROTÓTIPO NAVEGÁVEL</w:t>
      </w:r>
    </w:p>
    <w:p w14:paraId="79A7B4AC" w14:textId="77777777" w:rsidR="002D6806" w:rsidRDefault="002D6806" w:rsidP="00A34E7D">
      <w:pPr>
        <w:pStyle w:val="Ttulo3"/>
        <w:jc w:val="both"/>
        <w:rPr>
          <w:rFonts w:asciiTheme="minorHAnsi" w:eastAsiaTheme="minorHAnsi" w:hAnsiTheme="minorHAnsi" w:cstheme="minorHAnsi"/>
          <w:bCs/>
          <w:i w:val="0"/>
          <w:szCs w:val="24"/>
        </w:rPr>
      </w:pPr>
    </w:p>
    <w:p w14:paraId="34A7DA77" w14:textId="53747B92" w:rsidR="00AD7A51" w:rsidRPr="003F6693" w:rsidRDefault="00000000" w:rsidP="00A34E7D">
      <w:pPr>
        <w:pStyle w:val="Ttulo3"/>
        <w:jc w:val="both"/>
        <w:rPr>
          <w:rFonts w:asciiTheme="minorHAnsi" w:eastAsiaTheme="minorHAnsi" w:hAnsiTheme="minorHAnsi" w:cstheme="minorHAnsi"/>
          <w:bCs/>
          <w:i w:val="0"/>
          <w:color w:val="3494BA" w:themeColor="accent1"/>
          <w:szCs w:val="24"/>
        </w:rPr>
      </w:pPr>
      <w:hyperlink r:id="rId12" w:history="1">
        <w:r w:rsidR="003F6693" w:rsidRPr="003F6693">
          <w:rPr>
            <w:rStyle w:val="Hyperlink"/>
            <w:rFonts w:asciiTheme="minorHAnsi" w:eastAsiaTheme="minorHAnsi" w:hAnsiTheme="minorHAnsi" w:cstheme="minorHAnsi"/>
            <w:bCs/>
            <w:i w:val="0"/>
            <w:color w:val="3494BA" w:themeColor="accent1"/>
            <w:szCs w:val="24"/>
            <w:u w:val="none"/>
          </w:rPr>
          <w:t>Protótipo</w:t>
        </w:r>
      </w:hyperlink>
    </w:p>
    <w:sectPr w:rsidR="00AD7A51" w:rsidRPr="003F6693" w:rsidSect="00153275">
      <w:headerReference w:type="default" r:id="rId13"/>
      <w:footerReference w:type="default" r:id="rId14"/>
      <w:footerReference w:type="first" r:id="rId15"/>
      <w:pgSz w:w="11906" w:h="16838" w:code="9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6A8A6" w14:textId="77777777" w:rsidR="00733BE2" w:rsidRDefault="00733BE2" w:rsidP="004B7E44">
      <w:r>
        <w:separator/>
      </w:r>
    </w:p>
  </w:endnote>
  <w:endnote w:type="continuationSeparator" w:id="0">
    <w:p w14:paraId="1E3E55A1" w14:textId="77777777" w:rsidR="00733BE2" w:rsidRDefault="00733BE2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115AE5B5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000000" w:themeFill="text1"/>
          <w:vAlign w:val="center"/>
        </w:tcPr>
        <w:p w14:paraId="3F6E9BC7" w14:textId="7C3C452C" w:rsidR="004B7E44" w:rsidRDefault="0029081E" w:rsidP="004B7E44">
          <w:pPr>
            <w:pStyle w:val="Rodap"/>
          </w:pPr>
          <w:r>
            <w:t>SAPDI: Sistema de Apoio ao PDI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5F87D6" w14:textId="60A03561" w:rsidR="005A718F" w:rsidRDefault="005A718F" w:rsidP="004B7E44">
        <w:pPr>
          <w:pStyle w:val="Rodap"/>
        </w:pPr>
        <w:r>
          <w:rPr>
            <w:lang w:bidi="pt-BR"/>
          </w:rPr>
          <w:fldChar w:fldCharType="begin"/>
        </w:r>
        <w:r>
          <w:rPr>
            <w:lang w:bidi="pt-BR"/>
          </w:rPr>
          <w:instrText xml:space="preserve"> PAGE   \* MERGEFORMAT </w:instrText>
        </w:r>
        <w:r>
          <w:rPr>
            <w:lang w:bidi="pt-BR"/>
          </w:rPr>
          <w:fldChar w:fldCharType="separate"/>
        </w:r>
        <w:r w:rsidR="00640DBE">
          <w:rPr>
            <w:noProof/>
            <w:lang w:bidi="pt-BR"/>
          </w:rPr>
          <w:t>1</w:t>
        </w:r>
        <w:r>
          <w:rPr>
            <w:noProof/>
            <w:lang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177AB" w14:textId="77777777" w:rsidR="00733BE2" w:rsidRDefault="00733BE2" w:rsidP="004B7E44">
      <w:r>
        <w:separator/>
      </w:r>
    </w:p>
  </w:footnote>
  <w:footnote w:type="continuationSeparator" w:id="0">
    <w:p w14:paraId="05C21449" w14:textId="77777777" w:rsidR="00733BE2" w:rsidRDefault="00733BE2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09129BAF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72ECFF7F" w14:textId="77777777" w:rsidR="004B7E44" w:rsidRDefault="004B7E44" w:rsidP="004B7E44">
          <w:pPr>
            <w:pStyle w:val="Cabealho"/>
          </w:pPr>
          <w:r>
            <w:rPr>
              <w:noProof/>
              <w:lang w:eastAsia="pt-BR"/>
            </w:rPr>
            <mc:AlternateContent>
              <mc:Choice Requires="wps">
                <w:drawing>
                  <wp:inline distT="0" distB="0" distL="0" distR="0" wp14:anchorId="2FE66BFB" wp14:editId="35C9562C">
                    <wp:extent cx="1352282" cy="592428"/>
                    <wp:effectExtent l="0" t="0" r="635" b="0"/>
                    <wp:docPr id="11" name="Retângul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960E7F" w14:textId="30440600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  <w:lang w:bidi="pt-BR"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  <w:lang w:bidi="pt-BR"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  <w:lang w:bidi="pt-BR"/>
                                  </w:rPr>
                                  <w:fldChar w:fldCharType="separate"/>
                                </w:r>
                                <w:r w:rsidR="00640DBE">
                                  <w:rPr>
                                    <w:b/>
                                    <w:noProof/>
                                    <w:lang w:bidi="pt-BR"/>
                                  </w:rPr>
                                  <w:t>9</w:t>
                                </w:r>
                                <w:r w:rsidRPr="004B7E44">
                                  <w:rPr>
                                    <w:b/>
                                    <w:lang w:bidi="pt-BR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2FE66BFB" id="Retângulo 11" o:spid="_x0000_s1031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" fillcolor="#3494ba [3204]" stroked="f" strokeweight="2pt">
                    <v:textbox>
                      <w:txbxContent>
                        <w:p w14:paraId="71960E7F" w14:textId="30440600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  <w:lang w:bidi="pt-BR"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  <w:lang w:bidi="pt-BR"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  <w:lang w:bidi="pt-BR"/>
                            </w:rPr>
                            <w:fldChar w:fldCharType="separate"/>
                          </w:r>
                          <w:r w:rsidR="00640DBE">
                            <w:rPr>
                              <w:b/>
                              <w:noProof/>
                              <w:lang w:bidi="pt-BR"/>
                            </w:rPr>
                            <w:t>9</w:t>
                          </w:r>
                          <w:r w:rsidRPr="004B7E44">
                            <w:rPr>
                              <w:b/>
                              <w:lang w:bidi="pt-BR"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B3F69"/>
    <w:multiLevelType w:val="hybridMultilevel"/>
    <w:tmpl w:val="A8AC4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942C9"/>
    <w:multiLevelType w:val="hybridMultilevel"/>
    <w:tmpl w:val="ACE422B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F6465D"/>
    <w:multiLevelType w:val="hybridMultilevel"/>
    <w:tmpl w:val="6568D4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903B0"/>
    <w:multiLevelType w:val="hybridMultilevel"/>
    <w:tmpl w:val="437EA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459FC"/>
    <w:multiLevelType w:val="multilevel"/>
    <w:tmpl w:val="E138C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775325"/>
    <w:multiLevelType w:val="hybridMultilevel"/>
    <w:tmpl w:val="E2542D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661602">
    <w:abstractNumId w:val="0"/>
  </w:num>
  <w:num w:numId="2" w16cid:durableId="757680374">
    <w:abstractNumId w:val="5"/>
  </w:num>
  <w:num w:numId="3" w16cid:durableId="1908488173">
    <w:abstractNumId w:val="3"/>
  </w:num>
  <w:num w:numId="4" w16cid:durableId="209152637">
    <w:abstractNumId w:val="1"/>
  </w:num>
  <w:num w:numId="5" w16cid:durableId="1911310430">
    <w:abstractNumId w:val="4"/>
  </w:num>
  <w:num w:numId="6" w16cid:durableId="33963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806"/>
    <w:rsid w:val="00017BE3"/>
    <w:rsid w:val="000821D9"/>
    <w:rsid w:val="000D0773"/>
    <w:rsid w:val="00151A2E"/>
    <w:rsid w:val="00153275"/>
    <w:rsid w:val="001A5EB2"/>
    <w:rsid w:val="00281B5C"/>
    <w:rsid w:val="0029081E"/>
    <w:rsid w:val="00293B83"/>
    <w:rsid w:val="002D6806"/>
    <w:rsid w:val="00392B96"/>
    <w:rsid w:val="003F6693"/>
    <w:rsid w:val="00426FCD"/>
    <w:rsid w:val="00431EE3"/>
    <w:rsid w:val="00435288"/>
    <w:rsid w:val="00466550"/>
    <w:rsid w:val="004B7E44"/>
    <w:rsid w:val="004D5252"/>
    <w:rsid w:val="004F2B86"/>
    <w:rsid w:val="005A718F"/>
    <w:rsid w:val="005D22F3"/>
    <w:rsid w:val="00640DBE"/>
    <w:rsid w:val="00641E5A"/>
    <w:rsid w:val="00684615"/>
    <w:rsid w:val="006A3CE7"/>
    <w:rsid w:val="00733BE2"/>
    <w:rsid w:val="00745BE7"/>
    <w:rsid w:val="007516CF"/>
    <w:rsid w:val="00785584"/>
    <w:rsid w:val="00852C6B"/>
    <w:rsid w:val="008804CF"/>
    <w:rsid w:val="008B33BC"/>
    <w:rsid w:val="009120E9"/>
    <w:rsid w:val="00945900"/>
    <w:rsid w:val="009C396C"/>
    <w:rsid w:val="00A34E7D"/>
    <w:rsid w:val="00AC5BDA"/>
    <w:rsid w:val="00AD7A51"/>
    <w:rsid w:val="00B572B4"/>
    <w:rsid w:val="00BA5F23"/>
    <w:rsid w:val="00BC7227"/>
    <w:rsid w:val="00CA6A7F"/>
    <w:rsid w:val="00D42D3E"/>
    <w:rsid w:val="00D63274"/>
    <w:rsid w:val="00DB26A7"/>
    <w:rsid w:val="00DC3D2D"/>
    <w:rsid w:val="00E41AA0"/>
    <w:rsid w:val="00E76CAD"/>
    <w:rsid w:val="00E80257"/>
    <w:rsid w:val="00E94B5F"/>
    <w:rsid w:val="00F36B79"/>
    <w:rsid w:val="00FE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D4CD2E"/>
  <w15:chartTrackingRefBased/>
  <w15:docId w15:val="{82BE0FA2-9309-4918-A6E5-6DD6AB99A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Ttulo1">
    <w:name w:val="heading 1"/>
    <w:basedOn w:val="Normal"/>
    <w:link w:val="Ttulo1Ch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h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h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000000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har"/>
    <w:uiPriority w:val="1"/>
    <w:qFormat/>
    <w:rsid w:val="00D6327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90"/>
      <w:szCs w:val="40"/>
    </w:rPr>
  </w:style>
  <w:style w:type="character" w:customStyle="1" w:styleId="TtuloChar">
    <w:name w:val="Título Char"/>
    <w:basedOn w:val="Fontepargpadro"/>
    <w:link w:val="Ttulo"/>
    <w:uiPriority w:val="1"/>
    <w:rsid w:val="00D63274"/>
    <w:rPr>
      <w:rFonts w:asciiTheme="majorHAnsi" w:eastAsia="Times New Roman" w:hAnsiTheme="majorHAnsi" w:cs="Times New Roman"/>
      <w:b/>
      <w:caps/>
      <w:color w:val="FFFFFF" w:themeColor="background1"/>
      <w:sz w:val="90"/>
      <w:szCs w:val="40"/>
    </w:rPr>
  </w:style>
  <w:style w:type="paragraph" w:styleId="Subttulo">
    <w:name w:val="Subtitle"/>
    <w:basedOn w:val="Normal"/>
    <w:link w:val="Subttulo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har">
    <w:name w:val="Subtítulo Char"/>
    <w:basedOn w:val="Fontepargpadro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emEspaament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har">
    <w:name w:val="Título 2 Char"/>
    <w:basedOn w:val="Fontepargpadro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har">
    <w:name w:val="Título 3 Char"/>
    <w:basedOn w:val="Fontepargpadro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har">
    <w:name w:val="Título 4 Char"/>
    <w:basedOn w:val="Fontepargpadro"/>
    <w:link w:val="Ttulo4"/>
    <w:uiPriority w:val="2"/>
    <w:rsid w:val="004B7E44"/>
    <w:rPr>
      <w:rFonts w:eastAsia="Times New Roman" w:cs="Times New Roman"/>
      <w:b/>
      <w:caps/>
      <w:color w:val="000000" w:themeColor="text1"/>
      <w:spacing w:val="20"/>
      <w:kern w:val="28"/>
      <w:sz w:val="24"/>
      <w:szCs w:val="22"/>
    </w:rPr>
  </w:style>
  <w:style w:type="paragraph" w:customStyle="1" w:styleId="Captulo">
    <w:name w:val="Capítulo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595959" w:themeColor="text1" w:themeTint="A6"/>
      <w:szCs w:val="17"/>
    </w:rPr>
  </w:style>
  <w:style w:type="character" w:customStyle="1" w:styleId="Ttulo5Char">
    <w:name w:val="Título 5 Char"/>
    <w:basedOn w:val="Fontepargpadro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A718F"/>
    <w:pPr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718F"/>
  </w:style>
  <w:style w:type="paragraph" w:styleId="Rodap">
    <w:name w:val="footer"/>
    <w:basedOn w:val="Normal"/>
    <w:link w:val="RodapChar"/>
    <w:uiPriority w:val="99"/>
    <w:unhideWhenUsed/>
    <w:rsid w:val="005A718F"/>
    <w:pPr>
      <w:spacing w:line="240" w:lineRule="auto"/>
      <w:jc w:val="center"/>
    </w:pPr>
  </w:style>
  <w:style w:type="character" w:customStyle="1" w:styleId="RodapChar">
    <w:name w:val="Rodapé Char"/>
    <w:basedOn w:val="Fontepargpadro"/>
    <w:link w:val="Rodap"/>
    <w:uiPriority w:val="99"/>
    <w:rsid w:val="005A718F"/>
  </w:style>
  <w:style w:type="character" w:styleId="TextodoEspaoReservado">
    <w:name w:val="Placeholder Text"/>
    <w:basedOn w:val="Fontepargpadro"/>
    <w:uiPriority w:val="99"/>
    <w:semiHidden/>
    <w:rsid w:val="0094590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D6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D6806"/>
    <w:rPr>
      <w:b/>
      <w:bCs/>
    </w:rPr>
  </w:style>
  <w:style w:type="character" w:styleId="Hyperlink">
    <w:name w:val="Hyperlink"/>
    <w:basedOn w:val="Fontepargpadro"/>
    <w:uiPriority w:val="99"/>
    <w:unhideWhenUsed/>
    <w:rsid w:val="003F6693"/>
    <w:rPr>
      <w:color w:val="6B9F25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F669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80257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1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igma.com/file/IWtAINqta5Bz6GXh9e1r7p/Projeto-Integrado?type=design&amp;node-id=0%3A1&amp;mode=design&amp;t=Y0n92nS4CsHjD2Lf-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Office\16.0\DTS\pt-BR%7b724590FD-5946-425E-8E0E-DA756DDC7D7A%7d\%7b329877A7-B1AE-47BE-92FD-87D2DD8FB51C%7dtf16392796_win32.dotx" TargetMode="External"/></Relationships>
</file>

<file path=word/theme/theme1.xml><?xml version="1.0" encoding="utf-8"?>
<a:theme xmlns:a="http://schemas.openxmlformats.org/drawingml/2006/main" name="Theme2">
  <a:themeElements>
    <a:clrScheme name="Verde-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38DCD-C76C-40D8-A55E-1FDF53F6D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{329877A7-B1AE-47BE-92FD-87D2DD8FB51C}tf16392796_win32.dotx</Template>
  <TotalTime>269</TotalTime>
  <Pages>10</Pages>
  <Words>1615</Words>
  <Characters>8725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Leandro Ribeiro</cp:lastModifiedBy>
  <cp:revision>7</cp:revision>
  <cp:lastPrinted>2023-10-27T01:35:00Z</cp:lastPrinted>
  <dcterms:created xsi:type="dcterms:W3CDTF">2023-10-24T05:17:00Z</dcterms:created>
  <dcterms:modified xsi:type="dcterms:W3CDTF">2023-11-05T22:32:00Z</dcterms:modified>
</cp:coreProperties>
</file>